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99676" w14:textId="77777777" w:rsidR="00506C66" w:rsidRPr="00475D23" w:rsidRDefault="00506C66">
      <w:pPr>
        <w:rPr>
          <w:rFonts w:ascii="Aptos" w:hAnsi="Aptos"/>
        </w:rPr>
      </w:pPr>
    </w:p>
    <w:p w14:paraId="7926A571" w14:textId="77777777" w:rsidR="0016605A" w:rsidRPr="00475D23" w:rsidRDefault="0016605A">
      <w:pPr>
        <w:rPr>
          <w:rFonts w:ascii="Aptos" w:hAnsi="Aptos"/>
        </w:rPr>
      </w:pPr>
    </w:p>
    <w:p w14:paraId="24BC1BDA" w14:textId="77777777" w:rsidR="0016605A" w:rsidRPr="00475D23" w:rsidRDefault="0016605A">
      <w:pPr>
        <w:rPr>
          <w:rFonts w:ascii="Aptos" w:hAnsi="Aptos"/>
        </w:rPr>
      </w:pPr>
    </w:p>
    <w:p w14:paraId="13EB0903" w14:textId="77777777" w:rsidR="0016605A" w:rsidRPr="00475D23" w:rsidRDefault="0016605A">
      <w:pPr>
        <w:rPr>
          <w:rFonts w:ascii="Aptos" w:hAnsi="Aptos"/>
        </w:rPr>
      </w:pPr>
    </w:p>
    <w:p w14:paraId="44013CBC" w14:textId="77777777" w:rsidR="0016605A" w:rsidRPr="00475D23" w:rsidRDefault="0016605A">
      <w:pPr>
        <w:rPr>
          <w:rFonts w:ascii="Aptos" w:hAnsi="Aptos"/>
        </w:rPr>
      </w:pPr>
    </w:p>
    <w:p w14:paraId="21440459" w14:textId="77777777" w:rsidR="0016605A" w:rsidRPr="00475D23" w:rsidRDefault="0016605A">
      <w:pPr>
        <w:rPr>
          <w:rFonts w:ascii="Aptos" w:hAnsi="Aptos"/>
        </w:rPr>
      </w:pPr>
    </w:p>
    <w:p w14:paraId="23D36E8B" w14:textId="77777777" w:rsidR="0016605A" w:rsidRPr="00475D23" w:rsidRDefault="0016605A">
      <w:pPr>
        <w:rPr>
          <w:rFonts w:ascii="Aptos" w:hAnsi="Aptos"/>
        </w:rPr>
      </w:pPr>
    </w:p>
    <w:p w14:paraId="3F0B63D0" w14:textId="77777777" w:rsidR="0016605A" w:rsidRPr="00475D23" w:rsidRDefault="0016605A">
      <w:pPr>
        <w:rPr>
          <w:rFonts w:ascii="Aptos" w:hAnsi="Aptos"/>
        </w:rPr>
      </w:pPr>
    </w:p>
    <w:p w14:paraId="49C88291" w14:textId="77777777" w:rsidR="0016605A" w:rsidRPr="00475D23" w:rsidRDefault="0016605A">
      <w:pPr>
        <w:rPr>
          <w:rFonts w:ascii="Aptos" w:hAnsi="Aptos"/>
        </w:rPr>
      </w:pPr>
    </w:p>
    <w:p w14:paraId="100A2D5B" w14:textId="77777777" w:rsidR="0016605A" w:rsidRPr="00475D23" w:rsidRDefault="0016605A">
      <w:pPr>
        <w:rPr>
          <w:rFonts w:ascii="Aptos" w:hAnsi="Aptos"/>
        </w:rPr>
      </w:pPr>
    </w:p>
    <w:p w14:paraId="0DAC69EA" w14:textId="77777777" w:rsidR="0016605A" w:rsidRPr="00475D23" w:rsidRDefault="0016605A">
      <w:pPr>
        <w:rPr>
          <w:rFonts w:ascii="Aptos" w:hAnsi="Aptos"/>
        </w:rPr>
      </w:pPr>
    </w:p>
    <w:p w14:paraId="6FECD15D" w14:textId="0801D943" w:rsidR="00506C66" w:rsidRPr="00174452" w:rsidRDefault="00B8225C" w:rsidP="00174452">
      <w:pPr>
        <w:pStyle w:val="StyleDocumentHeadingBlueCenteredTopSinglesolidlineA"/>
        <w:pBdr>
          <w:top w:val="single" w:sz="6" w:space="10" w:color="auto"/>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00174452" w:rsidRPr="004F0270">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00174452" w:rsidRPr="004F0270">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00174452" w:rsidRPr="004F0270">
        <w:rPr>
          <w:rFonts w:ascii="Aptos" w:hAnsi="Aptos"/>
          <w:i/>
          <w:iCs/>
          <w:color w:val="000000" w:themeColor="text1"/>
        </w:rPr>
        <w:t xml:space="preserve"> </w:t>
      </w:r>
      <w:r w:rsidR="00174452" w:rsidRPr="004F0270">
        <w:rPr>
          <w:rFonts w:ascii="Aptos" w:hAnsi="Aptos"/>
          <w:color w:val="000000" w:themeColor="text1"/>
          <w:spacing w:val="-4"/>
          <w:sz w:val="36"/>
          <w:szCs w:val="36"/>
          <w:shd w:val="clear" w:color="auto" w:fill="FFFFFF"/>
        </w:rPr>
        <w:t>Alternative Australia Day Leave Request</w:t>
      </w:r>
      <w:r w:rsidR="00174452" w:rsidRPr="004F0270">
        <w:rPr>
          <w:rFonts w:ascii="Aptos" w:hAnsi="Aptos"/>
          <w:color w:val="000000" w:themeColor="text1"/>
        </w:rPr>
        <w:t xml:space="preserve"> </w:t>
      </w:r>
    </w:p>
    <w:p w14:paraId="6DF27474" w14:textId="059D954E" w:rsidR="00506C66" w:rsidRPr="00475D23" w:rsidRDefault="00506C66" w:rsidP="00D11A2E">
      <w:pPr>
        <w:pStyle w:val="InfoBlue"/>
      </w:pPr>
      <w:r w:rsidRPr="00475D23">
        <w:t>Any sections that are inapplicable should not be deleted but should simply state ‘Not applicable’ to explicitly show that the aspect has been considered</w:t>
      </w:r>
      <w:r w:rsidR="003A42F7" w:rsidRPr="00475D23">
        <w:rPr>
          <w:color w:val="00B050"/>
        </w:rPr>
        <w:t>.</w:t>
      </w:r>
    </w:p>
    <w:p w14:paraId="15D63A90" w14:textId="698C6C1B" w:rsidR="00506C66" w:rsidRPr="00475D23" w:rsidRDefault="00506C66" w:rsidP="0C4C2444">
      <w:pPr>
        <w:rPr>
          <w:rFonts w:ascii="Aptos" w:eastAsia="Times New Roman" w:hAnsi="Aptos"/>
          <w:i/>
          <w:iCs/>
          <w:color w:val="0070C0"/>
          <w:sz w:val="20"/>
          <w:szCs w:val="20"/>
        </w:rPr>
      </w:pPr>
      <w:r w:rsidRPr="00475D23">
        <w:rPr>
          <w:rFonts w:ascii="Aptos" w:eastAsia="Times New Roman" w:hAnsi="Aptos"/>
          <w:i/>
          <w:iCs/>
          <w:color w:val="0070C0"/>
          <w:sz w:val="20"/>
          <w:szCs w:val="20"/>
        </w:rPr>
        <w:t xml:space="preserve">Please replace the areas in the &lt; &gt; with the relevant content for </w:t>
      </w:r>
      <w:r w:rsidR="0016605A" w:rsidRPr="00475D23">
        <w:rPr>
          <w:rFonts w:ascii="Aptos" w:eastAsia="Times New Roman" w:hAnsi="Aptos"/>
          <w:i/>
          <w:iCs/>
          <w:color w:val="0070C0"/>
          <w:sz w:val="20"/>
          <w:szCs w:val="20"/>
        </w:rPr>
        <w:t>the Jira</w:t>
      </w:r>
      <w:r w:rsidRPr="00475D23">
        <w:rPr>
          <w:rFonts w:ascii="Aptos" w:eastAsia="Times New Roman" w:hAnsi="Aptos"/>
          <w:i/>
          <w:iCs/>
          <w:color w:val="0070C0"/>
          <w:sz w:val="20"/>
          <w:szCs w:val="20"/>
        </w:rPr>
        <w:t xml:space="preserve">.  </w:t>
      </w:r>
    </w:p>
    <w:p w14:paraId="40346DFC" w14:textId="4B1C2E3C" w:rsidR="00506C66" w:rsidRPr="00475D23" w:rsidRDefault="00506C66">
      <w:pPr>
        <w:rPr>
          <w:rFonts w:ascii="Aptos" w:hAnsi="Aptos"/>
          <w:i/>
          <w:color w:val="0070C0"/>
          <w:szCs w:val="24"/>
        </w:rPr>
      </w:pPr>
    </w:p>
    <w:p w14:paraId="206A87C6" w14:textId="77777777" w:rsidR="00506C66" w:rsidRPr="00475D23" w:rsidRDefault="00506C66" w:rsidP="00A92980">
      <w:pPr>
        <w:rPr>
          <w:rFonts w:ascii="Aptos" w:hAnsi="Aptos"/>
        </w:rPr>
      </w:pPr>
    </w:p>
    <w:p w14:paraId="1FE37730" w14:textId="77777777" w:rsidR="009D326C" w:rsidRPr="00475D23" w:rsidRDefault="00506C66" w:rsidP="009D326C">
      <w:pPr>
        <w:pStyle w:val="Heading2"/>
        <w:keepLines w:val="0"/>
        <w:spacing w:before="240" w:after="120" w:line="240" w:lineRule="auto"/>
        <w:rPr>
          <w:rFonts w:ascii="Aptos" w:hAnsi="Aptos" w:cs="Arial"/>
        </w:rPr>
      </w:pPr>
      <w:r w:rsidRPr="00475D23">
        <w:rPr>
          <w:rFonts w:ascii="Aptos" w:hAnsi="Aptos"/>
        </w:rPr>
        <w:br w:type="page"/>
      </w:r>
      <w:bookmarkStart w:id="0" w:name="_Toc398534183"/>
      <w:bookmarkStart w:id="1" w:name="_Toc32115772"/>
      <w:bookmarkStart w:id="2" w:name="_Toc32737318"/>
      <w:bookmarkStart w:id="3" w:name="_Toc79407125"/>
      <w:bookmarkStart w:id="4" w:name="_Toc188259559"/>
      <w:r w:rsidR="009D326C" w:rsidRPr="00475D23">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009D326C" w:rsidRPr="00475D23" w14:paraId="5FBF9C8D" w14:textId="77777777" w:rsidTr="00810FFD">
        <w:trPr>
          <w:cnfStyle w:val="100000000000" w:firstRow="1" w:lastRow="0" w:firstColumn="0" w:lastColumn="0" w:oddVBand="0" w:evenVBand="0" w:oddHBand="0" w:evenHBand="0" w:firstRowFirstColumn="0" w:firstRowLastColumn="0" w:lastRowFirstColumn="0" w:lastRowLastColumn="0"/>
        </w:trPr>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74603231" w14:textId="77777777" w:rsidR="009D326C" w:rsidRPr="00475D23" w:rsidRDefault="009D326C" w:rsidP="00810FFD">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29728620" w14:textId="77777777" w:rsidR="009D326C" w:rsidRPr="00475D23" w:rsidRDefault="009D326C" w:rsidP="00810FFD">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29904B13" w14:textId="77777777" w:rsidR="009D326C" w:rsidRPr="00475D23" w:rsidRDefault="009D326C" w:rsidP="00810FFD">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1F9CDC64" w14:textId="77777777" w:rsidR="009D326C" w:rsidRPr="00475D23" w:rsidRDefault="009D326C" w:rsidP="00810FFD">
            <w:pPr>
              <w:pStyle w:val="TableHeading"/>
              <w:rPr>
                <w:rFonts w:ascii="Aptos" w:hAnsi="Aptos" w:cstheme="minorHAnsi"/>
                <w:color w:val="auto"/>
              </w:rPr>
            </w:pPr>
            <w:r w:rsidRPr="00475D23">
              <w:rPr>
                <w:rFonts w:ascii="Aptos" w:hAnsi="Aptos" w:cstheme="minorHAnsi"/>
                <w:color w:val="auto"/>
              </w:rPr>
              <w:t>Author</w:t>
            </w:r>
          </w:p>
        </w:tc>
      </w:tr>
      <w:tr w:rsidR="009D326C" w:rsidRPr="00475D23" w14:paraId="402D17C8" w14:textId="77777777" w:rsidTr="00810FFD">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54E5BE37" w14:textId="281159BD" w:rsidR="009D326C" w:rsidRPr="00475D23" w:rsidRDefault="004D5D9E" w:rsidP="00810FFD">
            <w:pPr>
              <w:pStyle w:val="Tabletext"/>
              <w:jc w:val="center"/>
              <w:rPr>
                <w:rFonts w:ascii="Aptos" w:hAnsi="Aptos" w:cstheme="minorHAnsi"/>
              </w:rPr>
            </w:pPr>
            <w:r w:rsidRPr="00475D23">
              <w:rPr>
                <w:rFonts w:ascii="Aptos" w:hAnsi="Aptos" w:cstheme="minorHAnsi"/>
              </w:rPr>
              <w:t>0.1</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0CBF1A87" w14:textId="4A9D2D99" w:rsidR="009D326C" w:rsidRPr="00475D23" w:rsidRDefault="009D326C" w:rsidP="00810FFD">
            <w:pPr>
              <w:pStyle w:val="Tabletext"/>
              <w:jc w:val="center"/>
              <w:rPr>
                <w:rFonts w:ascii="Aptos" w:hAnsi="Aptos" w:cstheme="minorHAnsi"/>
              </w:rPr>
            </w:pPr>
            <w:r w:rsidRPr="00475D23">
              <w:rPr>
                <w:rFonts w:ascii="Aptos" w:hAnsi="Aptos" w:cstheme="minorHAnsi"/>
              </w:rPr>
              <w:t xml:space="preserve"> </w:t>
            </w:r>
            <w:r w:rsidR="004D5D9E" w:rsidRPr="00475D23">
              <w:rPr>
                <w:rFonts w:ascii="Aptos" w:hAnsi="Aptos" w:cstheme="minorHAnsi"/>
              </w:rPr>
              <w:t>17 Apr 2024</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1A6958A7" w14:textId="77777777" w:rsidR="009D326C" w:rsidRPr="00475D23" w:rsidRDefault="009D326C" w:rsidP="00810FFD">
            <w:pPr>
              <w:pStyle w:val="Tabletext"/>
              <w:rPr>
                <w:rFonts w:ascii="Aptos" w:hAnsi="Aptos" w:cstheme="minorHAnsi"/>
              </w:rPr>
            </w:pPr>
            <w:r w:rsidRPr="00475D23">
              <w:rPr>
                <w:rFonts w:ascii="Aptos" w:hAnsi="Aptos" w:cstheme="minorHAnsi"/>
              </w:rPr>
              <w:t>Initial Draft</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567ACD91" w14:textId="075117C0" w:rsidR="009D326C" w:rsidRPr="00475D23" w:rsidRDefault="004D5D9E" w:rsidP="004D5D9E">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004D5D9E" w:rsidRPr="00475D23" w14:paraId="5BDF4C79" w14:textId="77777777" w:rsidTr="00810FFD">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0B853501" w14:textId="701066AC" w:rsidR="004D5D9E" w:rsidRPr="00475D23" w:rsidRDefault="004D5D9E" w:rsidP="00810FFD">
            <w:pPr>
              <w:pStyle w:val="Tabletext"/>
              <w:jc w:val="center"/>
              <w:rPr>
                <w:rFonts w:ascii="Aptos" w:hAnsi="Aptos" w:cstheme="minorHAnsi"/>
              </w:rPr>
            </w:pPr>
            <w:r w:rsidRPr="00475D23">
              <w:rPr>
                <w:rFonts w:ascii="Aptos" w:hAnsi="Aptos" w:cstheme="minorHAnsi"/>
              </w:rPr>
              <w:t>0.2</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104F27A8" w14:textId="2A897D54" w:rsidR="004D5D9E" w:rsidRPr="00475D23" w:rsidRDefault="00E826BD" w:rsidP="00810FFD">
            <w:pPr>
              <w:pStyle w:val="Tabletext"/>
              <w:jc w:val="center"/>
              <w:rPr>
                <w:rFonts w:ascii="Aptos" w:hAnsi="Aptos" w:cstheme="minorHAnsi"/>
              </w:rPr>
            </w:pPr>
            <w:r w:rsidRPr="00475D23">
              <w:rPr>
                <w:rFonts w:ascii="Aptos" w:hAnsi="Aptos" w:cstheme="minorHAnsi"/>
              </w:rPr>
              <w:t>10 Jul 2024</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47B105AA" w14:textId="60598C03" w:rsidR="004D5D9E" w:rsidRPr="00475D23" w:rsidRDefault="00E826BD" w:rsidP="00810FFD">
            <w:pPr>
              <w:pStyle w:val="Tabletext"/>
              <w:rPr>
                <w:rFonts w:ascii="Aptos" w:hAnsi="Aptos" w:cstheme="minorHAnsi"/>
              </w:rPr>
            </w:pPr>
            <w:r w:rsidRPr="00475D23">
              <w:rPr>
                <w:rFonts w:ascii="Aptos" w:hAnsi="Aptos" w:cstheme="minorHAnsi"/>
              </w:rPr>
              <w:t>Revised &amp; updated</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6D3315FC" w14:textId="357E9ADA" w:rsidR="004D5D9E" w:rsidRPr="00475D23" w:rsidRDefault="004D5D9E" w:rsidP="004D5D9E">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004D5D9E" w:rsidRPr="00475D23" w14:paraId="1F66C053" w14:textId="77777777" w:rsidTr="00810FFD">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30DADDF8" w14:textId="588B1391" w:rsidR="004D5D9E" w:rsidRPr="00475D23" w:rsidRDefault="004D5D9E" w:rsidP="00810FFD">
            <w:pPr>
              <w:pStyle w:val="Tabletext"/>
              <w:jc w:val="center"/>
              <w:rPr>
                <w:rFonts w:ascii="Aptos" w:hAnsi="Aptos" w:cstheme="minorHAnsi"/>
              </w:rPr>
            </w:pPr>
            <w:r w:rsidRPr="00475D23">
              <w:rPr>
                <w:rFonts w:ascii="Aptos" w:hAnsi="Aptos" w:cstheme="minorHAnsi"/>
              </w:rPr>
              <w:t>0.3</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57822DE9" w14:textId="21D780B2" w:rsidR="004D5D9E" w:rsidRPr="00475D23" w:rsidRDefault="00E826BD" w:rsidP="00810FFD">
            <w:pPr>
              <w:pStyle w:val="Tabletext"/>
              <w:jc w:val="center"/>
              <w:rPr>
                <w:rFonts w:ascii="Aptos" w:hAnsi="Aptos" w:cstheme="minorHAnsi"/>
              </w:rPr>
            </w:pPr>
            <w:r w:rsidRPr="00475D23">
              <w:rPr>
                <w:rFonts w:ascii="Aptos" w:hAnsi="Aptos" w:cstheme="minorHAnsi"/>
              </w:rPr>
              <w:t>31 Jul 2024</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3828340A" w14:textId="61B61521" w:rsidR="004D5D9E" w:rsidRPr="00475D23" w:rsidRDefault="00E826BD" w:rsidP="00810FFD">
            <w:pPr>
              <w:pStyle w:val="Tabletext"/>
              <w:rPr>
                <w:rFonts w:ascii="Aptos" w:hAnsi="Aptos" w:cstheme="minorHAnsi"/>
              </w:rPr>
            </w:pPr>
            <w:r w:rsidRPr="00475D23">
              <w:rPr>
                <w:rFonts w:ascii="Aptos" w:hAnsi="Aptos" w:cstheme="minorHAnsi"/>
              </w:rPr>
              <w:t>Revised &amp; updated</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796128CA" w14:textId="55077529" w:rsidR="004D5D9E" w:rsidRPr="00475D23" w:rsidRDefault="004D5D9E" w:rsidP="004D5D9E">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004D5D9E" w:rsidRPr="00475D23" w14:paraId="7D6560EA" w14:textId="77777777" w:rsidTr="00810FFD">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31C50E61" w14:textId="0381E8ED" w:rsidR="004D5D9E" w:rsidRPr="00475D23" w:rsidRDefault="004D5D9E" w:rsidP="00810FFD">
            <w:pPr>
              <w:pStyle w:val="Tabletext"/>
              <w:jc w:val="center"/>
              <w:rPr>
                <w:rFonts w:ascii="Aptos" w:hAnsi="Aptos" w:cstheme="minorHAnsi"/>
              </w:rPr>
            </w:pPr>
            <w:r w:rsidRPr="00475D23">
              <w:rPr>
                <w:rFonts w:ascii="Aptos" w:hAnsi="Aptos" w:cstheme="minorHAnsi"/>
              </w:rPr>
              <w:t>0.4</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6FC56A50" w14:textId="01D7BE78" w:rsidR="004D5D9E" w:rsidRPr="00475D23" w:rsidRDefault="00E826BD" w:rsidP="00810FFD">
            <w:pPr>
              <w:pStyle w:val="Tabletext"/>
              <w:jc w:val="center"/>
              <w:rPr>
                <w:rFonts w:ascii="Aptos" w:hAnsi="Aptos" w:cstheme="minorHAnsi"/>
              </w:rPr>
            </w:pPr>
            <w:r w:rsidRPr="00475D23">
              <w:rPr>
                <w:rFonts w:ascii="Aptos" w:hAnsi="Aptos" w:cstheme="minorHAnsi"/>
              </w:rPr>
              <w:t>1 Aug 2024</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038C7F6B" w14:textId="696FE251" w:rsidR="004D5D9E" w:rsidRPr="00475D23" w:rsidRDefault="00E826BD" w:rsidP="00810FFD">
            <w:pPr>
              <w:pStyle w:val="Tabletext"/>
              <w:rPr>
                <w:rFonts w:ascii="Aptos" w:hAnsi="Aptos" w:cstheme="minorHAnsi"/>
              </w:rPr>
            </w:pPr>
            <w:r w:rsidRPr="00475D23">
              <w:rPr>
                <w:rFonts w:ascii="Aptos" w:hAnsi="Aptos" w:cstheme="minorHAnsi"/>
              </w:rPr>
              <w:t>Revised &amp; updated</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4000E531" w14:textId="1A26892D" w:rsidR="004D5D9E" w:rsidRPr="00475D23" w:rsidRDefault="004D5D9E" w:rsidP="004D5D9E">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004D5D9E" w:rsidRPr="00475D23" w14:paraId="245D0E10" w14:textId="77777777" w:rsidTr="00810FFD">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153FD8BA" w14:textId="0F3CFAC5" w:rsidR="004D5D9E" w:rsidRPr="00475D23" w:rsidRDefault="004D5D9E" w:rsidP="00810FFD">
            <w:pPr>
              <w:pStyle w:val="Tabletext"/>
              <w:jc w:val="center"/>
              <w:rPr>
                <w:rFonts w:ascii="Aptos" w:hAnsi="Aptos" w:cstheme="minorHAnsi"/>
              </w:rPr>
            </w:pPr>
            <w:r w:rsidRPr="00475D23">
              <w:rPr>
                <w:rFonts w:ascii="Aptos" w:hAnsi="Aptos" w:cstheme="minorHAnsi"/>
              </w:rPr>
              <w:t>0.5</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4D6A26D8" w14:textId="08E11277" w:rsidR="004D5D9E" w:rsidRPr="00475D23" w:rsidRDefault="00E826BD" w:rsidP="00810FFD">
            <w:pPr>
              <w:pStyle w:val="Tabletext"/>
              <w:jc w:val="center"/>
              <w:rPr>
                <w:rFonts w:ascii="Aptos" w:hAnsi="Aptos" w:cstheme="minorHAnsi"/>
              </w:rPr>
            </w:pPr>
            <w:r w:rsidRPr="00475D23">
              <w:rPr>
                <w:rFonts w:ascii="Aptos" w:hAnsi="Aptos" w:cstheme="minorHAnsi"/>
              </w:rPr>
              <w:t>15 Oct 2024</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7C610D0C" w14:textId="2E172794" w:rsidR="004D5D9E" w:rsidRPr="00475D23" w:rsidRDefault="00E826BD" w:rsidP="00810FFD">
            <w:pPr>
              <w:pStyle w:val="Tabletext"/>
              <w:rPr>
                <w:rFonts w:ascii="Aptos" w:hAnsi="Aptos" w:cstheme="minorHAnsi"/>
              </w:rPr>
            </w:pPr>
            <w:r w:rsidRPr="00475D23">
              <w:rPr>
                <w:rFonts w:ascii="Aptos" w:hAnsi="Aptos" w:cstheme="minorHAnsi"/>
              </w:rPr>
              <w:t>Revised &amp; updated</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323E8ABC" w14:textId="536950AC" w:rsidR="004D5D9E" w:rsidRPr="00475D23" w:rsidRDefault="004D5D9E" w:rsidP="004D5D9E">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004D5D9E" w:rsidRPr="00475D23" w14:paraId="0872B095" w14:textId="77777777" w:rsidTr="00810FFD">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18DD6471" w14:textId="2F8BF403" w:rsidR="004D5D9E" w:rsidRPr="00475D23" w:rsidRDefault="004D5D9E" w:rsidP="00810FFD">
            <w:pPr>
              <w:pStyle w:val="Tabletext"/>
              <w:jc w:val="center"/>
              <w:rPr>
                <w:rFonts w:ascii="Aptos" w:hAnsi="Aptos" w:cstheme="minorHAnsi"/>
              </w:rPr>
            </w:pPr>
            <w:r w:rsidRPr="00475D23">
              <w:rPr>
                <w:rFonts w:ascii="Aptos" w:hAnsi="Aptos" w:cstheme="minorHAnsi"/>
              </w:rPr>
              <w:t>0.6</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0062EFDD" w14:textId="14355B50" w:rsidR="004D5D9E" w:rsidRPr="00475D23" w:rsidRDefault="004D5D9E" w:rsidP="00810FFD">
            <w:pPr>
              <w:pStyle w:val="Tabletext"/>
              <w:jc w:val="center"/>
              <w:rPr>
                <w:rFonts w:ascii="Aptos" w:hAnsi="Aptos" w:cstheme="minorHAnsi"/>
              </w:rPr>
            </w:pPr>
            <w:r w:rsidRPr="00475D23">
              <w:rPr>
                <w:rFonts w:ascii="Aptos" w:hAnsi="Aptos" w:cstheme="minorHAnsi"/>
              </w:rPr>
              <w:t>21 Oct 2024</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6E989639" w14:textId="66F293C6" w:rsidR="004D5D9E" w:rsidRPr="00475D23" w:rsidRDefault="004D5D9E" w:rsidP="00810FFD">
            <w:pPr>
              <w:pStyle w:val="Tabletext"/>
              <w:rPr>
                <w:rFonts w:ascii="Aptos" w:hAnsi="Aptos" w:cstheme="minorHAnsi"/>
              </w:rPr>
            </w:pPr>
            <w:r w:rsidRPr="00475D23">
              <w:rPr>
                <w:rFonts w:ascii="Aptos" w:hAnsi="Aptos" w:cstheme="minorHAnsi"/>
              </w:rPr>
              <w:t>FINAL</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6EC7F79A" w14:textId="0A48C1B6" w:rsidR="004D5D9E" w:rsidRPr="00475D23" w:rsidRDefault="004D5D9E" w:rsidP="004D5D9E">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14:paraId="71A90039" w14:textId="77777777" w:rsidR="00475D23" w:rsidRPr="00475D23" w:rsidRDefault="00475D23">
      <w:pPr>
        <w:spacing w:after="200"/>
        <w:rPr>
          <w:rFonts w:ascii="Aptos" w:hAnsi="Aptos"/>
        </w:rPr>
      </w:pPr>
    </w:p>
    <w:p w14:paraId="7B7A7E65" w14:textId="77777777" w:rsidR="00475D23" w:rsidRPr="00475D23" w:rsidRDefault="00475D23" w:rsidP="00475D23">
      <w:pPr>
        <w:pStyle w:val="Heading2"/>
        <w:keepLines w:val="0"/>
        <w:spacing w:before="240" w:after="120" w:line="240" w:lineRule="auto"/>
        <w:rPr>
          <w:rFonts w:ascii="Aptos" w:hAnsi="Aptos" w:cs="Times New Roman"/>
          <w:color w:val="000000" w:themeColor="text1"/>
        </w:rPr>
      </w:pPr>
      <w:bookmarkStart w:id="5" w:name="_Toc398534182"/>
      <w:bookmarkStart w:id="6" w:name="_Toc32115771"/>
      <w:bookmarkStart w:id="7" w:name="_Toc32737317"/>
      <w:bookmarkStart w:id="8" w:name="_Toc79407124"/>
      <w:bookmarkStart w:id="9" w:name="_Toc171504676"/>
      <w:r w:rsidRPr="00475D23">
        <w:rPr>
          <w:rFonts w:ascii="Aptos" w:hAnsi="Aptos" w:cs="Times New Roman"/>
          <w:color w:val="000000" w:themeColor="text1"/>
        </w:rPr>
        <w:t>Document Location</w:t>
      </w:r>
      <w:bookmarkEnd w:id="5"/>
      <w:bookmarkEnd w:id="6"/>
      <w:bookmarkEnd w:id="7"/>
      <w:bookmarkEnd w:id="8"/>
      <w:bookmarkEnd w:id="9"/>
    </w:p>
    <w:p w14:paraId="254FD3EA" w14:textId="77777777" w:rsidR="00475D23" w:rsidRPr="00475D23" w:rsidRDefault="00475D23" w:rsidP="00475D23">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14:paraId="02818F27" w14:textId="77777777" w:rsidR="00475D23" w:rsidRPr="00475D23" w:rsidRDefault="00475D23" w:rsidP="00475D23">
      <w:pPr>
        <w:rPr>
          <w:rStyle w:val="Hyperlink"/>
          <w:rFonts w:ascii="Aptos" w:hAnsi="Aptos" w:cs="Times New Roman"/>
          <w:color w:val="000000" w:themeColor="text1"/>
        </w:rPr>
      </w:pPr>
    </w:p>
    <w:p w14:paraId="3F5D8829" w14:textId="77777777" w:rsidR="00475D23" w:rsidRPr="00475D23" w:rsidRDefault="00475D23" w:rsidP="00475D23">
      <w:pPr>
        <w:pStyle w:val="Heading2"/>
        <w:keepLines w:val="0"/>
        <w:spacing w:before="240" w:after="120" w:line="240" w:lineRule="auto"/>
        <w:rPr>
          <w:rFonts w:ascii="Aptos" w:hAnsi="Aptos" w:cs="Times New Roman"/>
          <w:color w:val="000000" w:themeColor="text1"/>
        </w:rPr>
      </w:pPr>
      <w:bookmarkStart w:id="10" w:name="_Toc3196352"/>
      <w:bookmarkStart w:id="11" w:name="_Toc4384735"/>
      <w:bookmarkStart w:id="12" w:name="_Toc32115773"/>
      <w:bookmarkStart w:id="13" w:name="_Toc32737319"/>
      <w:bookmarkStart w:id="14" w:name="_Toc79407126"/>
      <w:bookmarkStart w:id="15" w:name="_Toc171504678"/>
      <w:bookmarkStart w:id="16" w:name="_Toc483102080"/>
      <w:bookmarkStart w:id="17" w:name="_Toc513357758"/>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00475D23" w:rsidRPr="00475D23" w14:paraId="20F901B2" w14:textId="77777777" w:rsidTr="00774749">
        <w:trPr>
          <w:cnfStyle w:val="100000000000" w:firstRow="1" w:lastRow="0" w:firstColumn="0" w:lastColumn="0" w:oddVBand="0" w:evenVBand="0" w:oddHBand="0" w:evenHBand="0" w:firstRowFirstColumn="0" w:firstRowLastColumn="0" w:lastRowFirstColumn="0" w:lastRowLastColumn="0"/>
        </w:trPr>
        <w:tc>
          <w:tcPr>
            <w:tcW w:w="336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023D6132" w14:textId="77777777" w:rsidR="00475D23" w:rsidRPr="00475D23" w:rsidRDefault="00475D23" w:rsidP="00774749">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07C66C8C" w14:textId="77777777" w:rsidR="00475D23" w:rsidRPr="00475D23" w:rsidRDefault="00475D23" w:rsidP="00774749">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623EDEDF" w14:textId="77777777" w:rsidR="00475D23" w:rsidRPr="00475D23" w:rsidRDefault="00475D23" w:rsidP="00774749">
            <w:pPr>
              <w:pStyle w:val="TableHeading"/>
              <w:jc w:val="left"/>
              <w:rPr>
                <w:rFonts w:ascii="Aptos" w:hAnsi="Aptos"/>
                <w:color w:val="000000" w:themeColor="text1"/>
              </w:rPr>
            </w:pPr>
            <w:r w:rsidRPr="00475D23">
              <w:rPr>
                <w:rFonts w:ascii="Aptos" w:hAnsi="Aptos"/>
                <w:color w:val="000000" w:themeColor="text1"/>
              </w:rPr>
              <w:t>File Location</w:t>
            </w:r>
          </w:p>
        </w:tc>
      </w:tr>
      <w:tr w:rsidR="00475D23" w:rsidRPr="00475D23" w14:paraId="7DD99F38" w14:textId="77777777" w:rsidTr="00774749">
        <w:tc>
          <w:tcPr>
            <w:tcW w:w="336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0BC2DB6A" w14:textId="77777777" w:rsidR="00475D23" w:rsidRPr="00475D23" w:rsidRDefault="00475D23" w:rsidP="00774749">
            <w:pPr>
              <w:pStyle w:val="Tabletext"/>
              <w:jc w:val="center"/>
              <w:rPr>
                <w:rFonts w:ascii="Aptos" w:hAnsi="Aptos"/>
                <w:color w:val="000000" w:themeColor="text1"/>
              </w:rPr>
            </w:pPr>
          </w:p>
        </w:tc>
        <w:tc>
          <w:tcPr>
            <w:tcW w:w="992"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4D682B80" w14:textId="77777777" w:rsidR="00475D23" w:rsidRPr="00475D23" w:rsidRDefault="00475D23" w:rsidP="00774749">
            <w:pPr>
              <w:pStyle w:val="Tabletext"/>
              <w:jc w:val="center"/>
              <w:rPr>
                <w:rFonts w:ascii="Aptos" w:hAnsi="Aptos"/>
                <w:color w:val="000000" w:themeColor="text1"/>
              </w:rPr>
            </w:pPr>
          </w:p>
        </w:tc>
        <w:tc>
          <w:tcPr>
            <w:tcW w:w="481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3059BDF8" w14:textId="77777777" w:rsidR="00475D23" w:rsidRPr="00475D23" w:rsidRDefault="00475D23" w:rsidP="00774749">
            <w:pPr>
              <w:pStyle w:val="Tabletext"/>
              <w:rPr>
                <w:rFonts w:ascii="Aptos" w:hAnsi="Aptos"/>
                <w:color w:val="000000" w:themeColor="text1"/>
              </w:rPr>
            </w:pPr>
          </w:p>
        </w:tc>
      </w:tr>
      <w:bookmarkEnd w:id="16"/>
      <w:bookmarkEnd w:id="17"/>
    </w:tbl>
    <w:p w14:paraId="7261542E" w14:textId="0F169D9B" w:rsidR="009D326C" w:rsidRPr="00475D23" w:rsidRDefault="009D326C">
      <w:pPr>
        <w:spacing w:after="200"/>
        <w:rPr>
          <w:rFonts w:ascii="Aptos" w:hAnsi="Aptos"/>
        </w:rPr>
      </w:pPr>
      <w:r w:rsidRPr="00475D23">
        <w:rPr>
          <w:rFonts w:ascii="Aptos" w:hAnsi="Aptos"/>
        </w:rPr>
        <w:br w:type="page"/>
      </w:r>
    </w:p>
    <w:p w14:paraId="7012E4E1" w14:textId="0D335267" w:rsidR="00506C66" w:rsidRPr="00475D23" w:rsidRDefault="00EF6922" w:rsidP="00EF6922">
      <w:pPr>
        <w:tabs>
          <w:tab w:val="left" w:pos="8150"/>
        </w:tabs>
        <w:rPr>
          <w:rFonts w:ascii="Aptos" w:hAnsi="Aptos"/>
        </w:rPr>
      </w:pPr>
      <w:r w:rsidRPr="00475D23">
        <w:rPr>
          <w:rFonts w:ascii="Aptos" w:hAnsi="Aptos"/>
        </w:rPr>
        <w:lastRenderedPageBreak/>
        <w:tab/>
      </w:r>
    </w:p>
    <w:sdt>
      <w:sdtPr>
        <w:rPr>
          <w:rFonts w:ascii="Aptos" w:eastAsia="Times New Roman" w:hAnsi="Aptos" w:cs="Times New Roman"/>
          <w:b w:val="0"/>
          <w:bCs w:val="0"/>
          <w:color w:val="auto"/>
          <w:sz w:val="24"/>
          <w:szCs w:val="24"/>
          <w:lang w:eastAsia="en-AU"/>
        </w:rPr>
        <w:id w:val="2086094"/>
        <w:docPartObj>
          <w:docPartGallery w:val="Table of Contents"/>
          <w:docPartUnique/>
        </w:docPartObj>
      </w:sdtPr>
      <w:sdtEndPr>
        <w:rPr>
          <w:rFonts w:eastAsiaTheme="minorEastAsia" w:cs="Arial"/>
          <w:sz w:val="22"/>
          <w:szCs w:val="22"/>
          <w:lang w:eastAsia="en-US"/>
        </w:rPr>
      </w:sdtEndPr>
      <w:sdtContent>
        <w:p w14:paraId="324A46FD" w14:textId="77777777" w:rsidR="00506C66" w:rsidRPr="00475D23" w:rsidRDefault="00506C66" w:rsidP="00A92980">
          <w:pPr>
            <w:pStyle w:val="TOCHeading"/>
            <w:rPr>
              <w:rFonts w:ascii="Aptos" w:hAnsi="Aptos"/>
            </w:rPr>
          </w:pPr>
          <w:r w:rsidRPr="00475D23">
            <w:rPr>
              <w:rFonts w:ascii="Aptos" w:hAnsi="Aptos"/>
            </w:rPr>
            <w:t>Contents</w:t>
          </w:r>
        </w:p>
        <w:p w14:paraId="7FE7E33A" w14:textId="0DCA84AB" w:rsidR="00893C89" w:rsidRPr="00475D23" w:rsidRDefault="009E3B62">
          <w:pPr>
            <w:pStyle w:val="TOC2"/>
            <w:rPr>
              <w:rFonts w:ascii="Aptos" w:eastAsiaTheme="minorEastAsia" w:hAnsi="Aptos"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00506C66" w:rsidRPr="00475D23">
            <w:rPr>
              <w:rFonts w:ascii="Aptos" w:hAnsi="Aptos"/>
            </w:rPr>
            <w:instrText xml:space="preserve"> TOC \o "1-3" \h \z \u </w:instrText>
          </w:r>
          <w:r w:rsidRPr="00475D23">
            <w:rPr>
              <w:rFonts w:ascii="Aptos" w:hAnsi="Aptos"/>
              <w:b/>
              <w:caps/>
              <w:noProof/>
              <w:spacing w:val="5"/>
            </w:rPr>
            <w:fldChar w:fldCharType="separate"/>
          </w:r>
          <w:hyperlink w:anchor="_Toc188259559" w:history="1">
            <w:r w:rsidR="00893C89" w:rsidRPr="00475D23">
              <w:rPr>
                <w:rStyle w:val="Hyperlink"/>
                <w:rFonts w:ascii="Aptos" w:hAnsi="Aptos" w:cs="Arial"/>
                <w:noProof/>
              </w:rPr>
              <w:t>Change History</w:t>
            </w:r>
            <w:r w:rsidR="00893C89" w:rsidRPr="00475D23">
              <w:rPr>
                <w:rFonts w:ascii="Aptos" w:hAnsi="Aptos"/>
                <w:noProof/>
                <w:webHidden/>
              </w:rPr>
              <w:tab/>
            </w:r>
            <w:r w:rsidR="00893C89" w:rsidRPr="00475D23">
              <w:rPr>
                <w:rFonts w:ascii="Aptos" w:hAnsi="Aptos"/>
                <w:noProof/>
                <w:webHidden/>
              </w:rPr>
              <w:fldChar w:fldCharType="begin"/>
            </w:r>
            <w:r w:rsidR="00893C89" w:rsidRPr="00475D23">
              <w:rPr>
                <w:rFonts w:ascii="Aptos" w:hAnsi="Aptos"/>
                <w:noProof/>
                <w:webHidden/>
              </w:rPr>
              <w:instrText xml:space="preserve"> PAGEREF _Toc188259559 \h </w:instrText>
            </w:r>
            <w:r w:rsidR="00893C89" w:rsidRPr="00475D23">
              <w:rPr>
                <w:rFonts w:ascii="Aptos" w:hAnsi="Aptos"/>
                <w:noProof/>
                <w:webHidden/>
              </w:rPr>
            </w:r>
            <w:r w:rsidR="00893C89" w:rsidRPr="00475D23">
              <w:rPr>
                <w:rFonts w:ascii="Aptos" w:hAnsi="Aptos"/>
                <w:noProof/>
                <w:webHidden/>
              </w:rPr>
              <w:fldChar w:fldCharType="separate"/>
            </w:r>
            <w:r w:rsidR="00475D23" w:rsidRPr="00475D23">
              <w:rPr>
                <w:rFonts w:ascii="Aptos" w:hAnsi="Aptos"/>
                <w:noProof/>
                <w:webHidden/>
              </w:rPr>
              <w:t>2</w:t>
            </w:r>
            <w:r w:rsidR="00893C89" w:rsidRPr="00475D23">
              <w:rPr>
                <w:rFonts w:ascii="Aptos" w:hAnsi="Aptos"/>
                <w:noProof/>
                <w:webHidden/>
              </w:rPr>
              <w:fldChar w:fldCharType="end"/>
            </w:r>
          </w:hyperlink>
        </w:p>
        <w:p w14:paraId="7E05178F" w14:textId="51B6DBF3" w:rsidR="00893C89" w:rsidRPr="00475D23" w:rsidRDefault="00893C89">
          <w:pPr>
            <w:pStyle w:val="TOC1"/>
            <w:rPr>
              <w:rFonts w:ascii="Aptos" w:eastAsiaTheme="minorEastAsia" w:hAnsi="Aptos" w:cstheme="minorBidi"/>
              <w:b w:val="0"/>
              <w:caps w:val="0"/>
              <w:noProof/>
              <w:kern w:val="2"/>
              <w:sz w:val="24"/>
              <w:szCs w:val="24"/>
              <w:lang w:eastAsia="en-AU"/>
              <w14:ligatures w14:val="standardContextual"/>
            </w:rPr>
          </w:pPr>
          <w:hyperlink w:anchor="_Toc188259560" w:history="1">
            <w:r w:rsidRPr="00475D23">
              <w:rPr>
                <w:rStyle w:val="Hyperlink"/>
                <w:rFonts w:ascii="Aptos" w:hAnsi="Aptos" w:cs="Arial"/>
                <w:noProof/>
              </w:rPr>
              <w:t>1</w:t>
            </w:r>
            <w:r w:rsidRPr="00475D23">
              <w:rPr>
                <w:rFonts w:ascii="Aptos" w:eastAsiaTheme="minorEastAsia" w:hAnsi="Aptos"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4</w:t>
            </w:r>
            <w:r w:rsidRPr="00475D23">
              <w:rPr>
                <w:rFonts w:ascii="Aptos" w:hAnsi="Aptos"/>
                <w:noProof/>
                <w:webHidden/>
              </w:rPr>
              <w:fldChar w:fldCharType="end"/>
            </w:r>
          </w:hyperlink>
        </w:p>
        <w:p w14:paraId="2465D3F1" w14:textId="663AF075"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61" w:history="1">
            <w:r w:rsidRPr="00475D23">
              <w:rPr>
                <w:rStyle w:val="Hyperlink"/>
                <w:rFonts w:ascii="Aptos" w:hAnsi="Aptos" w:cs="Arial"/>
                <w:noProof/>
              </w:rPr>
              <w:t>1.1</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4</w:t>
            </w:r>
            <w:r w:rsidRPr="00475D23">
              <w:rPr>
                <w:rFonts w:ascii="Aptos" w:hAnsi="Aptos"/>
                <w:noProof/>
                <w:webHidden/>
              </w:rPr>
              <w:fldChar w:fldCharType="end"/>
            </w:r>
          </w:hyperlink>
        </w:p>
        <w:p w14:paraId="71809C4A" w14:textId="155F50DF"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62" w:history="1">
            <w:r w:rsidRPr="00475D23">
              <w:rPr>
                <w:rStyle w:val="Hyperlink"/>
                <w:rFonts w:ascii="Aptos" w:hAnsi="Aptos"/>
                <w:noProof/>
              </w:rPr>
              <w:t>1.2</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4</w:t>
            </w:r>
            <w:r w:rsidRPr="00475D23">
              <w:rPr>
                <w:rFonts w:ascii="Aptos" w:hAnsi="Aptos"/>
                <w:noProof/>
                <w:webHidden/>
              </w:rPr>
              <w:fldChar w:fldCharType="end"/>
            </w:r>
          </w:hyperlink>
        </w:p>
        <w:p w14:paraId="6DF8B79E" w14:textId="1F0F72F0"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63" w:history="1">
            <w:r w:rsidRPr="00475D23">
              <w:rPr>
                <w:rStyle w:val="Hyperlink"/>
                <w:rFonts w:ascii="Aptos" w:hAnsi="Aptos" w:cs="Arial"/>
                <w:noProof/>
              </w:rPr>
              <w:t>1.3</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4</w:t>
            </w:r>
            <w:r w:rsidRPr="00475D23">
              <w:rPr>
                <w:rFonts w:ascii="Aptos" w:hAnsi="Aptos"/>
                <w:noProof/>
                <w:webHidden/>
              </w:rPr>
              <w:fldChar w:fldCharType="end"/>
            </w:r>
          </w:hyperlink>
        </w:p>
        <w:p w14:paraId="79A92899" w14:textId="3827880C" w:rsidR="00893C89" w:rsidRPr="00475D23" w:rsidRDefault="00893C89">
          <w:pPr>
            <w:pStyle w:val="TOC3"/>
            <w:rPr>
              <w:rFonts w:ascii="Aptos" w:eastAsiaTheme="minorEastAsia" w:hAnsi="Aptos" w:cstheme="minorBidi"/>
              <w:noProof/>
              <w:kern w:val="2"/>
              <w:sz w:val="24"/>
              <w:szCs w:val="24"/>
              <w:lang w:eastAsia="en-AU"/>
              <w14:ligatures w14:val="standardContextual"/>
            </w:rPr>
          </w:pPr>
          <w:hyperlink w:anchor="_Toc188259564" w:history="1">
            <w:r w:rsidRPr="00475D23">
              <w:rPr>
                <w:rStyle w:val="Hyperlink"/>
                <w:rFonts w:ascii="Aptos" w:hAnsi="Aptos"/>
                <w:noProof/>
              </w:rPr>
              <w:t>1.3.1</w:t>
            </w:r>
            <w:r w:rsidRPr="00475D23">
              <w:rPr>
                <w:rFonts w:ascii="Aptos" w:eastAsiaTheme="minorEastAsia" w:hAnsi="Aptos"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4</w:t>
            </w:r>
            <w:r w:rsidRPr="00475D23">
              <w:rPr>
                <w:rFonts w:ascii="Aptos" w:hAnsi="Aptos"/>
                <w:noProof/>
                <w:webHidden/>
              </w:rPr>
              <w:fldChar w:fldCharType="end"/>
            </w:r>
          </w:hyperlink>
        </w:p>
        <w:p w14:paraId="69876DB1" w14:textId="2D8A4F35" w:rsidR="00893C89" w:rsidRPr="00475D23" w:rsidRDefault="00893C89">
          <w:pPr>
            <w:pStyle w:val="TOC3"/>
            <w:rPr>
              <w:rFonts w:ascii="Aptos" w:eastAsiaTheme="minorEastAsia" w:hAnsi="Aptos" w:cstheme="minorBidi"/>
              <w:noProof/>
              <w:kern w:val="2"/>
              <w:sz w:val="24"/>
              <w:szCs w:val="24"/>
              <w:lang w:eastAsia="en-AU"/>
              <w14:ligatures w14:val="standardContextual"/>
            </w:rPr>
          </w:pPr>
          <w:hyperlink w:anchor="_Toc188259565" w:history="1">
            <w:r w:rsidRPr="00475D23">
              <w:rPr>
                <w:rStyle w:val="Hyperlink"/>
                <w:rFonts w:ascii="Aptos" w:hAnsi="Aptos"/>
                <w:noProof/>
              </w:rPr>
              <w:t>1.3.2</w:t>
            </w:r>
            <w:r w:rsidRPr="00475D23">
              <w:rPr>
                <w:rFonts w:ascii="Aptos" w:eastAsiaTheme="minorEastAsia" w:hAnsi="Aptos"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5</w:t>
            </w:r>
            <w:r w:rsidRPr="00475D23">
              <w:rPr>
                <w:rFonts w:ascii="Aptos" w:hAnsi="Aptos"/>
                <w:noProof/>
                <w:webHidden/>
              </w:rPr>
              <w:fldChar w:fldCharType="end"/>
            </w:r>
          </w:hyperlink>
        </w:p>
        <w:p w14:paraId="0B87FFBD" w14:textId="106F870C"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66" w:history="1">
            <w:r w:rsidRPr="00475D23">
              <w:rPr>
                <w:rStyle w:val="Hyperlink"/>
                <w:rFonts w:ascii="Aptos" w:hAnsi="Aptos"/>
                <w:noProof/>
              </w:rPr>
              <w:t>1.4</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5</w:t>
            </w:r>
            <w:r w:rsidRPr="00475D23">
              <w:rPr>
                <w:rFonts w:ascii="Aptos" w:hAnsi="Aptos"/>
                <w:noProof/>
                <w:webHidden/>
              </w:rPr>
              <w:fldChar w:fldCharType="end"/>
            </w:r>
          </w:hyperlink>
        </w:p>
        <w:p w14:paraId="7B6AA05E" w14:textId="324CFFD4"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67" w:history="1">
            <w:r w:rsidRPr="00475D23">
              <w:rPr>
                <w:rStyle w:val="Hyperlink"/>
                <w:rFonts w:ascii="Aptos" w:hAnsi="Aptos"/>
                <w:noProof/>
              </w:rPr>
              <w:t>1.5</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5</w:t>
            </w:r>
            <w:r w:rsidRPr="00475D23">
              <w:rPr>
                <w:rFonts w:ascii="Aptos" w:hAnsi="Aptos"/>
                <w:noProof/>
                <w:webHidden/>
              </w:rPr>
              <w:fldChar w:fldCharType="end"/>
            </w:r>
          </w:hyperlink>
        </w:p>
        <w:p w14:paraId="44972485" w14:textId="545C4D6E"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68" w:history="1">
            <w:r w:rsidRPr="00475D23">
              <w:rPr>
                <w:rStyle w:val="Hyperlink"/>
                <w:rFonts w:ascii="Aptos" w:hAnsi="Aptos"/>
                <w:noProof/>
              </w:rPr>
              <w:t>1.6</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5</w:t>
            </w:r>
            <w:r w:rsidRPr="00475D23">
              <w:rPr>
                <w:rFonts w:ascii="Aptos" w:hAnsi="Aptos"/>
                <w:noProof/>
                <w:webHidden/>
              </w:rPr>
              <w:fldChar w:fldCharType="end"/>
            </w:r>
          </w:hyperlink>
        </w:p>
        <w:p w14:paraId="7560CB38" w14:textId="7E5F195C" w:rsidR="00893C89" w:rsidRPr="00475D23" w:rsidRDefault="00893C89">
          <w:pPr>
            <w:pStyle w:val="TOC1"/>
            <w:rPr>
              <w:rFonts w:ascii="Aptos" w:eastAsiaTheme="minorEastAsia" w:hAnsi="Aptos" w:cstheme="minorBidi"/>
              <w:b w:val="0"/>
              <w:caps w:val="0"/>
              <w:noProof/>
              <w:kern w:val="2"/>
              <w:sz w:val="24"/>
              <w:szCs w:val="24"/>
              <w:lang w:eastAsia="en-AU"/>
              <w14:ligatures w14:val="standardContextual"/>
            </w:rPr>
          </w:pPr>
          <w:hyperlink w:anchor="_Toc188259569" w:history="1">
            <w:r w:rsidRPr="00475D23">
              <w:rPr>
                <w:rStyle w:val="Hyperlink"/>
                <w:rFonts w:ascii="Aptos" w:hAnsi="Aptos" w:cs="Arial"/>
                <w:noProof/>
              </w:rPr>
              <w:t>2</w:t>
            </w:r>
            <w:r w:rsidRPr="00475D23">
              <w:rPr>
                <w:rFonts w:ascii="Aptos" w:eastAsiaTheme="minorEastAsia" w:hAnsi="Aptos"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6</w:t>
            </w:r>
            <w:r w:rsidRPr="00475D23">
              <w:rPr>
                <w:rFonts w:ascii="Aptos" w:hAnsi="Aptos"/>
                <w:noProof/>
                <w:webHidden/>
              </w:rPr>
              <w:fldChar w:fldCharType="end"/>
            </w:r>
          </w:hyperlink>
        </w:p>
        <w:p w14:paraId="1D61196F" w14:textId="50551132"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0" w:history="1">
            <w:r w:rsidRPr="00475D23">
              <w:rPr>
                <w:rStyle w:val="Hyperlink"/>
                <w:rFonts w:ascii="Aptos" w:hAnsi="Aptos" w:cs="Arial"/>
                <w:noProof/>
              </w:rPr>
              <w:t>2.1</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8</w:t>
            </w:r>
            <w:r w:rsidRPr="00475D23">
              <w:rPr>
                <w:rFonts w:ascii="Aptos" w:hAnsi="Aptos"/>
                <w:noProof/>
                <w:webHidden/>
              </w:rPr>
              <w:fldChar w:fldCharType="end"/>
            </w:r>
          </w:hyperlink>
        </w:p>
        <w:p w14:paraId="311974FE" w14:textId="1CD0F9CD"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1" w:history="1">
            <w:r w:rsidRPr="00475D23">
              <w:rPr>
                <w:rStyle w:val="Hyperlink"/>
                <w:rFonts w:ascii="Aptos" w:hAnsi="Aptos" w:cs="Arial"/>
                <w:noProof/>
              </w:rPr>
              <w:t>2.1.1</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13</w:t>
            </w:r>
            <w:r w:rsidRPr="00475D23">
              <w:rPr>
                <w:rFonts w:ascii="Aptos" w:hAnsi="Aptos"/>
                <w:noProof/>
                <w:webHidden/>
              </w:rPr>
              <w:fldChar w:fldCharType="end"/>
            </w:r>
          </w:hyperlink>
        </w:p>
        <w:p w14:paraId="38A9FA8F" w14:textId="47164D7D"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2" w:history="1">
            <w:r w:rsidRPr="00475D23">
              <w:rPr>
                <w:rStyle w:val="Hyperlink"/>
                <w:rFonts w:ascii="Aptos" w:hAnsi="Aptos" w:cs="Arial"/>
                <w:noProof/>
              </w:rPr>
              <w:t>2.1.2</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13</w:t>
            </w:r>
            <w:r w:rsidRPr="00475D23">
              <w:rPr>
                <w:rFonts w:ascii="Aptos" w:hAnsi="Aptos"/>
                <w:noProof/>
                <w:webHidden/>
              </w:rPr>
              <w:fldChar w:fldCharType="end"/>
            </w:r>
          </w:hyperlink>
        </w:p>
        <w:p w14:paraId="6BFE01F5" w14:textId="61024552"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3" w:history="1">
            <w:r w:rsidRPr="00475D23">
              <w:rPr>
                <w:rStyle w:val="Hyperlink"/>
                <w:rFonts w:ascii="Aptos" w:hAnsi="Aptos" w:cs="Arial"/>
                <w:noProof/>
              </w:rPr>
              <w:t>2.1.3</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0A9E152F" w14:textId="55FD6D95"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4" w:history="1">
            <w:r w:rsidRPr="00475D23">
              <w:rPr>
                <w:rStyle w:val="Hyperlink"/>
                <w:rFonts w:ascii="Aptos" w:hAnsi="Aptos" w:cs="Arial"/>
                <w:noProof/>
              </w:rPr>
              <w:t>2.1.4</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6D9F653E" w14:textId="6EE7E1C3"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5" w:history="1">
            <w:r w:rsidRPr="00475D23">
              <w:rPr>
                <w:rStyle w:val="Hyperlink"/>
                <w:rFonts w:ascii="Aptos" w:hAnsi="Aptos" w:cs="Arial"/>
                <w:noProof/>
              </w:rPr>
              <w:t>2.1.5</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16FBEC12" w14:textId="36F6B41D"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6" w:history="1">
            <w:r w:rsidRPr="00475D23">
              <w:rPr>
                <w:rStyle w:val="Hyperlink"/>
                <w:rFonts w:ascii="Aptos" w:hAnsi="Aptos"/>
                <w:noProof/>
              </w:rPr>
              <w:t>2.1.6</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599C1B6B" w14:textId="53CEB2AE"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7" w:history="1">
            <w:r w:rsidRPr="00475D23">
              <w:rPr>
                <w:rStyle w:val="Hyperlink"/>
                <w:rFonts w:ascii="Aptos" w:hAnsi="Aptos"/>
                <w:noProof/>
              </w:rPr>
              <w:t>2.1.7</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54D4D081" w14:textId="7AF0A3E2"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8" w:history="1">
            <w:r w:rsidRPr="00475D23">
              <w:rPr>
                <w:rStyle w:val="Hyperlink"/>
                <w:rFonts w:ascii="Aptos" w:hAnsi="Aptos"/>
                <w:noProof/>
              </w:rPr>
              <w:t>2.1.8</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034FCFA4" w14:textId="62FA804A"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9" w:history="1">
            <w:r w:rsidRPr="00475D23">
              <w:rPr>
                <w:rStyle w:val="Hyperlink"/>
                <w:rFonts w:ascii="Aptos" w:hAnsi="Aptos"/>
                <w:noProof/>
              </w:rPr>
              <w:t>2.1.9</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27DD73D6" w14:textId="0FDB5BB7"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80" w:history="1">
            <w:r w:rsidRPr="00475D23">
              <w:rPr>
                <w:rStyle w:val="Hyperlink"/>
                <w:rFonts w:ascii="Aptos" w:hAnsi="Aptos" w:cs="Arial"/>
                <w:noProof/>
              </w:rPr>
              <w:t>2.1.10</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75B1A77E" w14:textId="564019BD"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81" w:history="1">
            <w:r w:rsidRPr="00475D23">
              <w:rPr>
                <w:rStyle w:val="Hyperlink"/>
                <w:rFonts w:ascii="Aptos" w:hAnsi="Aptos" w:cs="Arial"/>
                <w:noProof/>
              </w:rPr>
              <w:t>2.1.11</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578E3FD8" w14:textId="3B7379F2" w:rsidR="00506C66" w:rsidRPr="00475D23" w:rsidRDefault="009E3B62" w:rsidP="00A92980">
          <w:pPr>
            <w:rPr>
              <w:rFonts w:ascii="Aptos" w:hAnsi="Aptos"/>
            </w:rPr>
          </w:pPr>
          <w:r w:rsidRPr="00475D23">
            <w:rPr>
              <w:rFonts w:ascii="Aptos" w:hAnsi="Aptos"/>
            </w:rPr>
            <w:fldChar w:fldCharType="end"/>
          </w:r>
        </w:p>
      </w:sdtContent>
    </w:sdt>
    <w:p w14:paraId="76A8B3E6" w14:textId="77777777" w:rsidR="00506C66" w:rsidRPr="00475D23" w:rsidRDefault="00506C66" w:rsidP="00A92980">
      <w:pPr>
        <w:rPr>
          <w:rFonts w:ascii="Aptos" w:hAnsi="Aptos"/>
        </w:rPr>
      </w:pPr>
    </w:p>
    <w:p w14:paraId="261424F8" w14:textId="77777777" w:rsidR="00506C66" w:rsidRPr="00475D23" w:rsidRDefault="00506C66" w:rsidP="00506C66">
      <w:pPr>
        <w:pStyle w:val="Heading1"/>
        <w:keepLines w:val="0"/>
        <w:pageBreakBefore/>
        <w:numPr>
          <w:ilvl w:val="0"/>
          <w:numId w:val="2"/>
        </w:numPr>
        <w:spacing w:before="240" w:after="240" w:line="240" w:lineRule="auto"/>
        <w:rPr>
          <w:rFonts w:ascii="Aptos" w:hAnsi="Aptos" w:cs="Arial"/>
        </w:rPr>
      </w:pPr>
      <w:bookmarkStart w:id="18" w:name="_Toc79407093"/>
      <w:bookmarkStart w:id="19" w:name="_Toc188259560"/>
      <w:r w:rsidRPr="00475D23">
        <w:rPr>
          <w:rFonts w:ascii="Aptos" w:hAnsi="Aptos" w:cs="Arial"/>
        </w:rPr>
        <w:lastRenderedPageBreak/>
        <w:t>Introduction</w:t>
      </w:r>
      <w:bookmarkEnd w:id="18"/>
      <w:bookmarkEnd w:id="19"/>
    </w:p>
    <w:p w14:paraId="7647B125" w14:textId="77777777" w:rsidR="00506C66" w:rsidRPr="00475D23" w:rsidRDefault="00506C66" w:rsidP="00506C66">
      <w:pPr>
        <w:pStyle w:val="Heading2"/>
        <w:keepLines w:val="0"/>
        <w:numPr>
          <w:ilvl w:val="1"/>
          <w:numId w:val="2"/>
        </w:numPr>
        <w:spacing w:before="240" w:after="120" w:line="240" w:lineRule="auto"/>
        <w:rPr>
          <w:rFonts w:ascii="Aptos" w:hAnsi="Aptos" w:cs="Arial"/>
        </w:rPr>
      </w:pPr>
      <w:bookmarkStart w:id="20" w:name="_Toc79407094"/>
      <w:bookmarkStart w:id="21" w:name="_Toc188259561"/>
      <w:r w:rsidRPr="00475D23">
        <w:rPr>
          <w:rFonts w:ascii="Aptos" w:hAnsi="Aptos" w:cs="Arial"/>
        </w:rPr>
        <w:t>Document Purpose</w:t>
      </w:r>
      <w:bookmarkEnd w:id="20"/>
      <w:bookmarkEnd w:id="21"/>
    </w:p>
    <w:p w14:paraId="460E1A91" w14:textId="77777777" w:rsidR="004D5D9E" w:rsidRPr="00475D23" w:rsidRDefault="004D5D9E" w:rsidP="004D5D9E">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14:paraId="127A5AB5" w14:textId="5DD3ECC8" w:rsidR="00F35796" w:rsidRPr="00475D23" w:rsidRDefault="004D5D9E" w:rsidP="004D5D9E">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14:paraId="10974ECA" w14:textId="77777777" w:rsidR="00506C66" w:rsidRPr="00475D23" w:rsidRDefault="00506C66" w:rsidP="00506C66">
      <w:pPr>
        <w:pStyle w:val="Heading2"/>
        <w:keepLines w:val="0"/>
        <w:numPr>
          <w:ilvl w:val="1"/>
          <w:numId w:val="2"/>
        </w:numPr>
        <w:spacing w:before="240" w:after="120" w:line="240" w:lineRule="auto"/>
        <w:rPr>
          <w:rFonts w:ascii="Aptos" w:hAnsi="Aptos"/>
        </w:rPr>
      </w:pPr>
      <w:bookmarkStart w:id="22" w:name="_Toc188259562"/>
      <w:bookmarkStart w:id="23" w:name="_Toc79407096"/>
      <w:r w:rsidRPr="00475D23">
        <w:rPr>
          <w:rFonts w:ascii="Aptos" w:hAnsi="Aptos"/>
        </w:rPr>
        <w:t>Business Context</w:t>
      </w:r>
      <w:bookmarkEnd w:id="22"/>
    </w:p>
    <w:p w14:paraId="390C0074" w14:textId="0DE3EDE4" w:rsidR="004D5D9E" w:rsidRPr="00475D23" w:rsidRDefault="004D5D9E" w:rsidP="00D11A2E">
      <w:pPr>
        <w:pStyle w:val="InfoBlue"/>
      </w:pPr>
      <w:r w:rsidRPr="00475D23">
        <w:t xml:space="preserve">UNSW allows employees to request an alternate day in lieu of the Australia Day public holiday. </w:t>
      </w:r>
    </w:p>
    <w:p w14:paraId="1C7A4353" w14:textId="77777777" w:rsidR="004D5D9E" w:rsidRPr="00475D23" w:rsidRDefault="004D5D9E" w:rsidP="00D11A2E">
      <w:pPr>
        <w:pStyle w:val="InfoBlue"/>
      </w:pPr>
      <w:r w:rsidRPr="00475D23">
        <w:t xml:space="preserve">Employees must submit in writing to their supervisor nominating their chosen alternate day of leave in lieu of the Australia Day public holiday. </w:t>
      </w:r>
    </w:p>
    <w:p w14:paraId="46693D72" w14:textId="1A0F6D9E" w:rsidR="00506C66" w:rsidRPr="00475D23" w:rsidRDefault="004D5D9E" w:rsidP="00D11A2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14:paraId="5ECFB1DC" w14:textId="77777777" w:rsidR="00506C66" w:rsidRPr="00475D23" w:rsidRDefault="00506C66" w:rsidP="00506C66">
      <w:pPr>
        <w:pStyle w:val="Heading2"/>
        <w:keepLines w:val="0"/>
        <w:numPr>
          <w:ilvl w:val="1"/>
          <w:numId w:val="2"/>
        </w:numPr>
        <w:spacing w:before="240" w:after="120" w:line="240" w:lineRule="auto"/>
        <w:rPr>
          <w:rFonts w:ascii="Aptos" w:hAnsi="Aptos" w:cs="Arial"/>
        </w:rPr>
      </w:pPr>
      <w:bookmarkStart w:id="24" w:name="_Toc188259563"/>
      <w:r w:rsidRPr="00475D23">
        <w:rPr>
          <w:rFonts w:ascii="Aptos" w:hAnsi="Aptos" w:cs="Arial"/>
        </w:rPr>
        <w:t>Scope</w:t>
      </w:r>
      <w:bookmarkEnd w:id="23"/>
      <w:bookmarkEnd w:id="24"/>
    </w:p>
    <w:p w14:paraId="0981041B" w14:textId="47E49A7A" w:rsidR="00506C66" w:rsidRPr="00475D23" w:rsidRDefault="00506C66" w:rsidP="00506C66">
      <w:pPr>
        <w:pStyle w:val="Heading3"/>
        <w:numPr>
          <w:ilvl w:val="2"/>
          <w:numId w:val="2"/>
        </w:numPr>
        <w:rPr>
          <w:rFonts w:ascii="Aptos" w:hAnsi="Aptos"/>
        </w:rPr>
      </w:pPr>
      <w:bookmarkStart w:id="25" w:name="_Toc188259564"/>
      <w:r w:rsidRPr="00475D23">
        <w:rPr>
          <w:rFonts w:ascii="Aptos" w:hAnsi="Aptos"/>
        </w:rPr>
        <w:t>In Scope</w:t>
      </w:r>
      <w:bookmarkEnd w:id="25"/>
    </w:p>
    <w:p w14:paraId="485602BF" w14:textId="77777777" w:rsidR="004D5D9E" w:rsidRPr="00475D23" w:rsidRDefault="004D5D9E" w:rsidP="004D5D9E">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14:paraId="26B43600" w14:textId="77777777" w:rsidR="004D5D9E" w:rsidRPr="00475D23" w:rsidRDefault="004D5D9E" w:rsidP="004D5D9E">
      <w:pPr>
        <w:pStyle w:val="BodyText"/>
        <w:numPr>
          <w:ilvl w:val="0"/>
          <w:numId w:val="7"/>
        </w:numPr>
        <w:rPr>
          <w:rFonts w:ascii="Aptos" w:hAnsi="Aptos"/>
        </w:rPr>
      </w:pPr>
      <w:r w:rsidRPr="00475D23">
        <w:rPr>
          <w:rFonts w:ascii="Aptos" w:hAnsi="Aptos"/>
        </w:rPr>
        <w:t>Ability for managers to review and action alternate Australia Day public holiday requests.</w:t>
      </w:r>
    </w:p>
    <w:p w14:paraId="6A8864F4" w14:textId="77777777" w:rsidR="004D5D9E" w:rsidRPr="00475D23" w:rsidRDefault="004D5D9E" w:rsidP="004D5D9E">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14:paraId="0D95E55F" w14:textId="77777777" w:rsidR="004D5D9E" w:rsidRPr="00475D23" w:rsidRDefault="004D5D9E" w:rsidP="004D5D9E">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14:paraId="4A8D233C" w14:textId="77777777" w:rsidR="004D5D9E" w:rsidRPr="00475D23" w:rsidRDefault="004D5D9E" w:rsidP="004D5D9E">
      <w:pPr>
        <w:pStyle w:val="BodyText"/>
        <w:numPr>
          <w:ilvl w:val="0"/>
          <w:numId w:val="7"/>
        </w:numPr>
        <w:rPr>
          <w:rFonts w:ascii="Aptos" w:hAnsi="Aptos"/>
        </w:rPr>
      </w:pPr>
      <w:r w:rsidRPr="00475D23">
        <w:rPr>
          <w:rFonts w:ascii="Aptos" w:hAnsi="Aptos"/>
        </w:rPr>
        <w:t>A new tile titled "HR Forms" should be created within the "Manage My Profile" section.</w:t>
      </w:r>
    </w:p>
    <w:p w14:paraId="238D97B4" w14:textId="77777777" w:rsidR="004D5D9E" w:rsidRPr="00475D23" w:rsidRDefault="004D5D9E" w:rsidP="004D5D9E">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14:paraId="0A01A53E" w14:textId="77777777" w:rsidR="004D5D9E" w:rsidRPr="00475D23" w:rsidRDefault="004D5D9E" w:rsidP="004D5D9E">
      <w:pPr>
        <w:pStyle w:val="BodyText"/>
        <w:numPr>
          <w:ilvl w:val="0"/>
          <w:numId w:val="7"/>
        </w:numPr>
        <w:rPr>
          <w:rFonts w:ascii="Aptos" w:hAnsi="Aptos"/>
        </w:rPr>
      </w:pPr>
      <w:r w:rsidRPr="00475D23">
        <w:rPr>
          <w:rFonts w:ascii="Aptos" w:hAnsi="Aptos"/>
        </w:rPr>
        <w:t xml:space="preserve">The form should be open and available on yearly basis. </w:t>
      </w:r>
    </w:p>
    <w:p w14:paraId="7C2CEE9F" w14:textId="77777777" w:rsidR="004D5D9E" w:rsidRPr="00475D23" w:rsidRDefault="004D5D9E" w:rsidP="004D5D9E">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14:paraId="62CB4551" w14:textId="77777777" w:rsidR="004D5D9E" w:rsidRPr="00475D23" w:rsidRDefault="004D5D9E" w:rsidP="004D5D9E">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14:paraId="2B2F227F" w14:textId="77777777" w:rsidR="004D5D9E" w:rsidRPr="00475D23" w:rsidRDefault="004D5D9E" w:rsidP="004D5D9E">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14:paraId="4A4B3575" w14:textId="77777777" w:rsidR="004D5D9E" w:rsidRPr="00475D23" w:rsidRDefault="004D5D9E" w:rsidP="004D5D9E">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14:paraId="424EA2BE" w14:textId="77777777" w:rsidR="004D5D9E" w:rsidRPr="00475D23" w:rsidRDefault="004D5D9E" w:rsidP="004D5D9E">
      <w:pPr>
        <w:pStyle w:val="BodyText"/>
        <w:numPr>
          <w:ilvl w:val="0"/>
          <w:numId w:val="7"/>
        </w:numPr>
        <w:rPr>
          <w:rFonts w:ascii="Aptos" w:hAnsi="Aptos"/>
        </w:rPr>
      </w:pPr>
      <w:r w:rsidRPr="00475D23">
        <w:rPr>
          <w:rFonts w:ascii="Aptos" w:hAnsi="Aptos"/>
        </w:rPr>
        <w:t>Audit for the new form/request should be enabled.</w:t>
      </w:r>
    </w:p>
    <w:p w14:paraId="5DC639AC" w14:textId="77777777" w:rsidR="004D5D9E" w:rsidRPr="00475D23" w:rsidRDefault="004D5D9E" w:rsidP="004D5D9E">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14:paraId="189F75D8" w14:textId="77777777" w:rsidR="004D5D9E" w:rsidRPr="00475D23" w:rsidRDefault="004D5D9E" w:rsidP="004D5D9E">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14:paraId="3878AAB3" w14:textId="77777777" w:rsidR="004D5D9E" w:rsidRPr="00475D23" w:rsidRDefault="004D5D9E" w:rsidP="004D5D9E">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14:paraId="08395698" w14:textId="77777777" w:rsidR="004D5D9E" w:rsidRPr="00475D23" w:rsidRDefault="004D5D9E" w:rsidP="004D5D9E">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14:paraId="1ABBB639" w14:textId="77777777" w:rsidR="004D5D9E" w:rsidRPr="00475D23" w:rsidRDefault="004D5D9E" w:rsidP="004D5D9E">
      <w:pPr>
        <w:pStyle w:val="BodyText"/>
        <w:rPr>
          <w:rFonts w:ascii="Aptos" w:hAnsi="Aptos"/>
        </w:rPr>
      </w:pPr>
    </w:p>
    <w:p w14:paraId="2E4A7A9B" w14:textId="77777777" w:rsidR="004D5D9E" w:rsidRPr="00475D23" w:rsidRDefault="004D5D9E" w:rsidP="004D5D9E">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14:paraId="28072253" w14:textId="3B1F7231" w:rsidR="00F01EF7" w:rsidRPr="00475D23" w:rsidRDefault="004D5D9E" w:rsidP="00F01EF7">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14:paraId="2F953937" w14:textId="77777777" w:rsidR="00506C66" w:rsidRPr="00475D23" w:rsidRDefault="00506C66" w:rsidP="00506C66">
      <w:pPr>
        <w:pStyle w:val="Heading3"/>
        <w:numPr>
          <w:ilvl w:val="2"/>
          <w:numId w:val="2"/>
        </w:numPr>
        <w:rPr>
          <w:rFonts w:ascii="Aptos" w:hAnsi="Aptos"/>
        </w:rPr>
      </w:pPr>
      <w:bookmarkStart w:id="26" w:name="_Toc188259565"/>
      <w:r w:rsidRPr="00475D23">
        <w:rPr>
          <w:rFonts w:ascii="Aptos" w:hAnsi="Aptos"/>
        </w:rPr>
        <w:t>Out of Scope</w:t>
      </w:r>
      <w:bookmarkEnd w:id="26"/>
    </w:p>
    <w:p w14:paraId="3AB69286" w14:textId="77777777" w:rsidR="004D5D9E" w:rsidRPr="00475D23" w:rsidRDefault="004D5D9E" w:rsidP="004D5D9E">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14:paraId="0F03FA93" w14:textId="2EA5A10D" w:rsidR="00F01EF7" w:rsidRPr="00475D23" w:rsidRDefault="004D5D9E" w:rsidP="00F01EF7">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14:paraId="70ADB75C" w14:textId="77777777" w:rsidR="00506C66" w:rsidRPr="00475D23" w:rsidRDefault="00506C66" w:rsidP="00506C66">
      <w:pPr>
        <w:pStyle w:val="Heading2"/>
        <w:keepLines w:val="0"/>
        <w:numPr>
          <w:ilvl w:val="1"/>
          <w:numId w:val="2"/>
        </w:numPr>
        <w:spacing w:before="240" w:after="120" w:line="240" w:lineRule="auto"/>
        <w:rPr>
          <w:rFonts w:ascii="Aptos" w:hAnsi="Aptos"/>
        </w:rPr>
      </w:pPr>
      <w:bookmarkStart w:id="27" w:name="_Toc79407101"/>
      <w:bookmarkStart w:id="28" w:name="_Toc188259566"/>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00173C22" w:rsidRPr="00475D23" w14:paraId="5F9EC26A" w14:textId="77777777" w:rsidTr="00B34AA1">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14:paraId="1E46C545" w14:textId="77777777" w:rsidR="006B2EF1" w:rsidRPr="00475D23" w:rsidRDefault="006B2EF1" w:rsidP="00D11A2E">
            <w:pPr>
              <w:pStyle w:val="InfoBlue"/>
              <w:rPr>
                <w:i/>
              </w:rPr>
            </w:pPr>
            <w:r w:rsidRPr="00475D23">
              <w:t>ID</w:t>
            </w:r>
          </w:p>
        </w:tc>
        <w:tc>
          <w:tcPr>
            <w:tcW w:w="3782" w:type="pct"/>
            <w:hideMark/>
          </w:tcPr>
          <w:p w14:paraId="1C0AA669" w14:textId="58012C94" w:rsidR="006B2EF1" w:rsidRPr="00475D23" w:rsidRDefault="006B2EF1" w:rsidP="00D11A2E">
            <w:pPr>
              <w:pStyle w:val="InfoBlue"/>
              <w:rPr>
                <w:i/>
              </w:rPr>
            </w:pPr>
            <w:r w:rsidRPr="00475D23">
              <w:t>Constraint</w:t>
            </w:r>
          </w:p>
        </w:tc>
      </w:tr>
      <w:tr w:rsidR="006B2EF1" w:rsidRPr="00475D23" w14:paraId="498C34AF" w14:textId="77777777" w:rsidTr="00DB721E">
        <w:trPr>
          <w:cnfStyle w:val="000000100000" w:firstRow="0" w:lastRow="0" w:firstColumn="0" w:lastColumn="0" w:oddVBand="0" w:evenVBand="0" w:oddHBand="1" w:evenHBand="0" w:firstRowFirstColumn="0" w:firstRowLastColumn="0" w:lastRowFirstColumn="0" w:lastRowLastColumn="0"/>
          <w:trHeight w:val="170"/>
        </w:trPr>
        <w:tc>
          <w:tcPr>
            <w:tcW w:w="1218" w:type="pct"/>
          </w:tcPr>
          <w:p w14:paraId="68954628" w14:textId="77777777" w:rsidR="006B2EF1" w:rsidRPr="00475D23" w:rsidRDefault="006B2EF1" w:rsidP="00D11A2E">
            <w:pPr>
              <w:pStyle w:val="InfoBlue"/>
            </w:pPr>
          </w:p>
        </w:tc>
        <w:tc>
          <w:tcPr>
            <w:tcW w:w="3782" w:type="pct"/>
          </w:tcPr>
          <w:p w14:paraId="41B14AB7" w14:textId="4C8E69C3" w:rsidR="006B2EF1" w:rsidRPr="00475D23" w:rsidRDefault="00E826BD" w:rsidP="00D11A2E">
            <w:pPr>
              <w:pStyle w:val="InfoBlue"/>
            </w:pPr>
            <w:r w:rsidRPr="00475D23">
              <w:t>NOT APPLICABLE</w:t>
            </w:r>
          </w:p>
        </w:tc>
      </w:tr>
    </w:tbl>
    <w:p w14:paraId="7E783116" w14:textId="525D62C8" w:rsidR="00203B58" w:rsidRPr="00475D23" w:rsidRDefault="00203B58" w:rsidP="00506C66">
      <w:pPr>
        <w:pStyle w:val="Heading2"/>
        <w:keepLines w:val="0"/>
        <w:numPr>
          <w:ilvl w:val="1"/>
          <w:numId w:val="2"/>
        </w:numPr>
        <w:spacing w:before="240" w:after="120" w:line="240" w:lineRule="auto"/>
        <w:rPr>
          <w:rFonts w:ascii="Aptos" w:hAnsi="Aptos"/>
        </w:rPr>
      </w:pPr>
      <w:bookmarkStart w:id="29" w:name="_Toc188259567"/>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00203B58" w:rsidRPr="00475D23" w14:paraId="39A60541" w14:textId="77777777" w:rsidTr="00B9092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14:paraId="5047897E" w14:textId="77777777" w:rsidR="00203B58" w:rsidRPr="00475D23" w:rsidRDefault="00203B58" w:rsidP="00D11A2E">
            <w:pPr>
              <w:pStyle w:val="InfoBlue"/>
              <w:rPr>
                <w:i/>
              </w:rPr>
            </w:pPr>
            <w:r w:rsidRPr="00475D23">
              <w:t>ID</w:t>
            </w:r>
          </w:p>
        </w:tc>
        <w:tc>
          <w:tcPr>
            <w:tcW w:w="3782" w:type="pct"/>
            <w:hideMark/>
          </w:tcPr>
          <w:p w14:paraId="63727958" w14:textId="77777777" w:rsidR="00203B58" w:rsidRPr="00475D23" w:rsidRDefault="00203B58"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00203B58" w:rsidRPr="00475D23" w14:paraId="79BCDF14" w14:textId="77777777" w:rsidTr="00B9092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14:paraId="312451C0" w14:textId="77777777" w:rsidR="00203B58" w:rsidRPr="00475D23" w:rsidRDefault="00203B58" w:rsidP="00D11A2E">
            <w:pPr>
              <w:pStyle w:val="InfoBlue"/>
            </w:pPr>
          </w:p>
        </w:tc>
        <w:tc>
          <w:tcPr>
            <w:tcW w:w="3782" w:type="pct"/>
          </w:tcPr>
          <w:p w14:paraId="596102FF" w14:textId="778AE93C" w:rsidR="00203B58"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14:paraId="478B9107" w14:textId="77777777" w:rsidR="00203B58" w:rsidRPr="00475D23" w:rsidRDefault="00203B58" w:rsidP="00203B58">
      <w:pPr>
        <w:rPr>
          <w:rFonts w:ascii="Aptos" w:hAnsi="Aptos"/>
        </w:rPr>
      </w:pPr>
    </w:p>
    <w:p w14:paraId="2D506A0A" w14:textId="4733C6BC" w:rsidR="00506C66" w:rsidRPr="00475D23" w:rsidRDefault="00CD1D9A" w:rsidP="00506C66">
      <w:pPr>
        <w:pStyle w:val="Heading2"/>
        <w:keepLines w:val="0"/>
        <w:numPr>
          <w:ilvl w:val="1"/>
          <w:numId w:val="2"/>
        </w:numPr>
        <w:spacing w:before="240" w:after="120" w:line="240" w:lineRule="auto"/>
        <w:rPr>
          <w:rFonts w:ascii="Aptos" w:hAnsi="Aptos"/>
        </w:rPr>
      </w:pPr>
      <w:bookmarkStart w:id="30" w:name="_Toc188259568"/>
      <w:r w:rsidRPr="00475D23">
        <w:rPr>
          <w:rFonts w:ascii="Aptos" w:hAnsi="Aptos"/>
        </w:rPr>
        <w:t>Additional Info (Current workarounds / Criticality)</w:t>
      </w:r>
      <w:bookmarkEnd w:id="30"/>
    </w:p>
    <w:p w14:paraId="28E55478" w14:textId="75AA8617" w:rsidR="00F07437" w:rsidRPr="00475D23" w:rsidRDefault="00E826BD">
      <w:pPr>
        <w:spacing w:after="200"/>
        <w:rPr>
          <w:rFonts w:ascii="Aptos" w:eastAsia="Times New Roman" w:hAnsi="Aptos"/>
          <w:i/>
          <w:color w:val="0070C0"/>
          <w:sz w:val="20"/>
          <w:szCs w:val="20"/>
        </w:rPr>
      </w:pPr>
      <w:r w:rsidRPr="00475D23">
        <w:rPr>
          <w:rFonts w:ascii="Aptos" w:hAnsi="Aptos"/>
        </w:rPr>
        <w:t xml:space="preserve">NOT APPLICABLE </w:t>
      </w:r>
      <w:r w:rsidR="00F07437" w:rsidRPr="00475D23">
        <w:rPr>
          <w:rFonts w:ascii="Aptos" w:hAnsi="Aptos"/>
        </w:rPr>
        <w:br w:type="page"/>
      </w:r>
    </w:p>
    <w:p w14:paraId="189C0D5F" w14:textId="552F8CD7" w:rsidR="000A4512" w:rsidRPr="00475D23" w:rsidRDefault="00506C66" w:rsidP="006C4224">
      <w:pPr>
        <w:pStyle w:val="Heading1"/>
        <w:keepLines w:val="0"/>
        <w:pageBreakBefore/>
        <w:numPr>
          <w:ilvl w:val="0"/>
          <w:numId w:val="2"/>
        </w:numPr>
        <w:spacing w:before="240" w:after="240" w:line="240" w:lineRule="auto"/>
        <w:rPr>
          <w:rFonts w:ascii="Aptos" w:hAnsi="Aptos"/>
        </w:rPr>
      </w:pPr>
      <w:bookmarkStart w:id="31" w:name="_Toc79407102"/>
      <w:bookmarkStart w:id="32" w:name="_Toc188259569"/>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00E826BD" w:rsidRPr="00475D23" w14:paraId="724BEA54" w14:textId="77777777" w:rsidTr="00E826B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14:paraId="279F3582" w14:textId="77777777" w:rsidR="000810C9" w:rsidRPr="00475D23" w:rsidRDefault="000810C9" w:rsidP="00D11A2E">
            <w:pPr>
              <w:pStyle w:val="InfoBlue"/>
              <w:rPr>
                <w:i/>
              </w:rPr>
            </w:pPr>
            <w:r w:rsidRPr="00475D23">
              <w:t>ID</w:t>
            </w:r>
          </w:p>
        </w:tc>
        <w:tc>
          <w:tcPr>
            <w:tcW w:w="4610" w:type="pct"/>
            <w:hideMark/>
          </w:tcPr>
          <w:p w14:paraId="21D48DAD" w14:textId="77777777" w:rsidR="000810C9" w:rsidRPr="00475D23" w:rsidRDefault="000810C9"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00E826BD" w:rsidRPr="00475D23" w14:paraId="4388501F" w14:textId="77777777" w:rsidTr="00E826B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14:paraId="65699977" w14:textId="599DF781" w:rsidR="000810C9" w:rsidRPr="00475D23" w:rsidRDefault="00E826BD" w:rsidP="00D11A2E">
            <w:pPr>
              <w:pStyle w:val="InfoBlue"/>
            </w:pPr>
            <w:r w:rsidRPr="00475D23">
              <w:t>A</w:t>
            </w:r>
          </w:p>
        </w:tc>
        <w:tc>
          <w:tcPr>
            <w:tcW w:w="4610" w:type="pct"/>
            <w:hideMark/>
          </w:tcPr>
          <w:p w14:paraId="4AE076C3" w14:textId="77777777" w:rsidR="00E826BD"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14:paraId="4F9A948C" w14:textId="77777777" w:rsidR="00E826BD"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14:paraId="1F315B4D" w14:textId="3F12CEF6" w:rsidR="000810C9"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00E826BD" w:rsidRPr="00475D23" w14:paraId="4A3C51C7" w14:textId="77777777" w:rsidTr="00E826BD">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14:paraId="65DB81D0" w14:textId="05C8C521" w:rsidR="00E826BD" w:rsidRPr="00475D23" w:rsidRDefault="00E826BD" w:rsidP="00D11A2E">
            <w:pPr>
              <w:pStyle w:val="InfoBlue"/>
            </w:pPr>
            <w:r w:rsidRPr="00475D23">
              <w:t>B</w:t>
            </w:r>
          </w:p>
        </w:tc>
        <w:tc>
          <w:tcPr>
            <w:tcW w:w="4610" w:type="pct"/>
          </w:tcPr>
          <w:p w14:paraId="283DD3CC" w14:textId="77777777" w:rsidR="00E826BD" w:rsidRPr="00475D23" w:rsidRDefault="00E826BD" w:rsidP="00D11A2E">
            <w:pPr>
              <w:pStyle w:val="InfoBlue"/>
              <w:cnfStyle w:val="000000010000" w:firstRow="0" w:lastRow="0" w:firstColumn="0" w:lastColumn="0" w:oddVBand="0" w:evenVBand="0" w:oddHBand="0" w:evenHBand="1" w:firstRowFirstColumn="0" w:firstRowLastColumn="0" w:lastRowFirstColumn="0" w:lastRowLastColumn="0"/>
            </w:pPr>
            <w:bookmarkStart w:id="33" w:name="_Toc173326368"/>
            <w:r w:rsidRPr="00475D23">
              <w:t>Future (To Be)</w:t>
            </w:r>
            <w:bookmarkEnd w:id="33"/>
          </w:p>
          <w:p w14:paraId="66F2FD84" w14:textId="77777777" w:rsidR="00E826BD" w:rsidRPr="00475D23" w:rsidRDefault="00E826BD" w:rsidP="00D11A2E">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14:paraId="12F4AAF1" w14:textId="77777777" w:rsidR="00E826BD" w:rsidRPr="00475D23" w:rsidRDefault="00E826BD" w:rsidP="00D11A2E">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14:paraId="310FE7CC" w14:textId="23E1F827" w:rsidR="00E826BD" w:rsidRPr="00475D23" w:rsidRDefault="00E826BD" w:rsidP="00D11A2E">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00E826BD" w:rsidRPr="00475D23" w14:paraId="5A5CA014" w14:textId="77777777" w:rsidTr="00E826B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14:paraId="1DCB8B33" w14:textId="2EF9C703" w:rsidR="00E826BD" w:rsidRPr="00475D23" w:rsidRDefault="00E826BD" w:rsidP="00D11A2E">
            <w:pPr>
              <w:pStyle w:val="InfoBlue"/>
            </w:pPr>
            <w:r w:rsidRPr="00475D23">
              <w:t>C</w:t>
            </w:r>
          </w:p>
        </w:tc>
        <w:tc>
          <w:tcPr>
            <w:tcW w:w="4610" w:type="pct"/>
          </w:tcPr>
          <w:p w14:paraId="5097C289" w14:textId="77777777" w:rsidR="00E826BD"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14:paraId="690EE7F8" w14:textId="77777777" w:rsidR="00E826BD"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14:paraId="2CB4D070" w14:textId="77777777" w:rsidR="00E826BD"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14:paraId="77BB5C08"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14:paraId="69C68987"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p>
          <w:p w14:paraId="0096EC2B"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14:paraId="38EEE538"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14:paraId="544E5129"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p>
          <w:p w14:paraId="3FDC66A4"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14:paraId="055A89F5"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p>
          <w:p w14:paraId="24A7F487" w14:textId="68779A22"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00E826BD" w:rsidRPr="00475D23" w14:paraId="0C5CAB35" w14:textId="77777777" w:rsidTr="00E826BD">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14:paraId="4107B4E6" w14:textId="4F60F918" w:rsidR="00E826BD" w:rsidRPr="00475D23" w:rsidRDefault="00E826BD" w:rsidP="00D11A2E">
            <w:pPr>
              <w:pStyle w:val="InfoBlue"/>
            </w:pPr>
            <w:r w:rsidRPr="00475D23">
              <w:lastRenderedPageBreak/>
              <w:t>D</w:t>
            </w:r>
          </w:p>
        </w:tc>
        <w:tc>
          <w:tcPr>
            <w:tcW w:w="4610" w:type="pct"/>
          </w:tcPr>
          <w:p w14:paraId="73641D43" w14:textId="77777777" w:rsidR="00E826BD" w:rsidRPr="00475D23" w:rsidRDefault="00E826BD" w:rsidP="00D11A2E">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14:paraId="5FB3B612" w14:textId="5083B8F8" w:rsidR="00E826BD" w:rsidRPr="00475D23" w:rsidRDefault="00E826BD" w:rsidP="00D11A2E">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14:paraId="7A0186D9" w14:textId="77777777" w:rsidR="000810C9" w:rsidRPr="00475D23" w:rsidRDefault="000810C9" w:rsidP="000810C9">
      <w:pPr>
        <w:rPr>
          <w:rFonts w:ascii="Aptos" w:hAnsi="Aptos"/>
        </w:rPr>
      </w:pPr>
    </w:p>
    <w:p w14:paraId="6DB17D82" w14:textId="3DE6856D" w:rsidR="00547F20" w:rsidRPr="00475D23" w:rsidRDefault="00547F20" w:rsidP="00387C8A">
      <w:pPr>
        <w:pStyle w:val="Heading2"/>
        <w:keepLines w:val="0"/>
        <w:numPr>
          <w:ilvl w:val="1"/>
          <w:numId w:val="2"/>
        </w:numPr>
        <w:spacing w:before="240" w:after="120" w:line="240" w:lineRule="auto"/>
        <w:rPr>
          <w:rFonts w:ascii="Aptos" w:hAnsi="Aptos" w:cs="Arial"/>
        </w:rPr>
      </w:pPr>
      <w:bookmarkStart w:id="34" w:name="_Toc188259570"/>
      <w:bookmarkStart w:id="35" w:name="_Toc79407104"/>
      <w:bookmarkStart w:id="36" w:name="_Toc79407100"/>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00872226" w:rsidRPr="00475D23" w14:paraId="1DD0CBF7" w14:textId="77777777" w:rsidTr="009B0E4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14:paraId="468EAF9B" w14:textId="77777777" w:rsidR="00547F20" w:rsidRPr="00475D23" w:rsidRDefault="00547F20" w:rsidP="00D11A2E">
            <w:pPr>
              <w:pStyle w:val="InfoBlue"/>
              <w:rPr>
                <w:i/>
              </w:rPr>
            </w:pPr>
            <w:r w:rsidRPr="00475D23">
              <w:t>ID</w:t>
            </w:r>
          </w:p>
        </w:tc>
        <w:tc>
          <w:tcPr>
            <w:tcW w:w="4738" w:type="pct"/>
            <w:hideMark/>
          </w:tcPr>
          <w:p w14:paraId="6AF39610" w14:textId="77777777" w:rsidR="00547F20" w:rsidRPr="00475D23" w:rsidRDefault="00547F20"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00872226" w:rsidRPr="00475D23" w14:paraId="768D1285" w14:textId="77777777" w:rsidTr="00FC460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6E2D88C9" w14:textId="7059B630" w:rsidR="00547F20" w:rsidRPr="00475D23" w:rsidRDefault="00547F20" w:rsidP="00D11A2E">
            <w:pPr>
              <w:pStyle w:val="InfoBlue"/>
            </w:pPr>
          </w:p>
        </w:tc>
        <w:tc>
          <w:tcPr>
            <w:tcW w:w="4738" w:type="pct"/>
            <w:hideMark/>
          </w:tcPr>
          <w:p w14:paraId="63ADECE3" w14:textId="77777777" w:rsidR="00872226" w:rsidRPr="00475D23" w:rsidRDefault="00872226" w:rsidP="00872226">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14:paraId="63E580DA" w14:textId="48D2D3DB" w:rsidR="00872226" w:rsidRPr="00475D23" w:rsidRDefault="00872226" w:rsidP="00872226">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00E826BD" w:rsidRPr="00475D23" w14:paraId="47ED4F23" w14:textId="77777777" w:rsidTr="009B0E44">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7F6DC01A" w14:textId="3CAF3112" w:rsidR="00872226" w:rsidRPr="00475D23" w:rsidRDefault="00872226" w:rsidP="00D11A2E">
            <w:pPr>
              <w:pStyle w:val="InfoBlue"/>
            </w:pPr>
          </w:p>
        </w:tc>
        <w:tc>
          <w:tcPr>
            <w:tcW w:w="4738" w:type="pct"/>
          </w:tcPr>
          <w:p w14:paraId="306FB130" w14:textId="63748592" w:rsidR="00872226" w:rsidRPr="00475D23" w:rsidRDefault="00872226" w:rsidP="00FC4602">
            <w:pPr>
              <w:pStyle w:val="InfoBlue"/>
              <w:ind w:left="720"/>
              <w:cnfStyle w:val="000000010000" w:firstRow="0" w:lastRow="0" w:firstColumn="0" w:lastColumn="0" w:oddVBand="0" w:evenVBand="0" w:oddHBand="0" w:evenHBand="1" w:firstRowFirstColumn="0" w:firstRowLastColumn="0" w:lastRowFirstColumn="0" w:lastRowLastColumn="0"/>
            </w:pPr>
          </w:p>
        </w:tc>
      </w:tr>
      <w:tr w:rsidR="00E826BD" w:rsidRPr="00475D23" w14:paraId="0F9CB654" w14:textId="77777777" w:rsidTr="009B0E4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42B76104" w14:textId="27FA4D17" w:rsidR="00872226" w:rsidRPr="00475D23" w:rsidRDefault="00872226" w:rsidP="00D11A2E">
            <w:pPr>
              <w:pStyle w:val="InfoBlue"/>
            </w:pPr>
          </w:p>
        </w:tc>
        <w:tc>
          <w:tcPr>
            <w:tcW w:w="4738" w:type="pct"/>
          </w:tcPr>
          <w:p w14:paraId="1011A2BC" w14:textId="59298721" w:rsidR="00872226" w:rsidRPr="00475D23" w:rsidRDefault="00872226" w:rsidP="00FC4602">
            <w:pPr>
              <w:pStyle w:val="InfoBlue"/>
              <w:ind w:left="720"/>
              <w:cnfStyle w:val="000000100000" w:firstRow="0" w:lastRow="0" w:firstColumn="0" w:lastColumn="0" w:oddVBand="0" w:evenVBand="0" w:oddHBand="1" w:evenHBand="0" w:firstRowFirstColumn="0" w:firstRowLastColumn="0" w:lastRowFirstColumn="0" w:lastRowLastColumn="0"/>
            </w:pPr>
          </w:p>
        </w:tc>
      </w:tr>
      <w:tr w:rsidR="00E826BD" w:rsidRPr="00475D23" w14:paraId="7215539C" w14:textId="77777777" w:rsidTr="009B0E44">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63DB2323" w14:textId="486C451F" w:rsidR="00872226" w:rsidRPr="00475D23" w:rsidRDefault="00872226" w:rsidP="00D11A2E">
            <w:pPr>
              <w:pStyle w:val="InfoBlue"/>
            </w:pPr>
          </w:p>
        </w:tc>
        <w:tc>
          <w:tcPr>
            <w:tcW w:w="4738" w:type="pct"/>
          </w:tcPr>
          <w:p w14:paraId="68DFF05F" w14:textId="31430210" w:rsidR="00872226" w:rsidRPr="00475D23" w:rsidRDefault="00872226" w:rsidP="00D11A2E">
            <w:pPr>
              <w:pStyle w:val="InfoBlue"/>
              <w:cnfStyle w:val="000000010000" w:firstRow="0" w:lastRow="0" w:firstColumn="0" w:lastColumn="0" w:oddVBand="0" w:evenVBand="0" w:oddHBand="0" w:evenHBand="1" w:firstRowFirstColumn="0" w:firstRowLastColumn="0" w:lastRowFirstColumn="0" w:lastRowLastColumn="0"/>
            </w:pPr>
          </w:p>
        </w:tc>
      </w:tr>
      <w:tr w:rsidR="00E826BD" w:rsidRPr="00475D23" w14:paraId="57E4C0F7" w14:textId="77777777" w:rsidTr="009B0E4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2B823F1F" w14:textId="7CA480F6" w:rsidR="00872226" w:rsidRPr="00475D23" w:rsidRDefault="00872226" w:rsidP="00D11A2E">
            <w:pPr>
              <w:pStyle w:val="InfoBlue"/>
            </w:pPr>
          </w:p>
        </w:tc>
        <w:tc>
          <w:tcPr>
            <w:tcW w:w="4738" w:type="pct"/>
          </w:tcPr>
          <w:p w14:paraId="3EBC4661" w14:textId="15642585" w:rsidR="00872226" w:rsidRPr="00475D23" w:rsidRDefault="00872226" w:rsidP="00D11A2E">
            <w:pPr>
              <w:pStyle w:val="InfoBlue"/>
              <w:cnfStyle w:val="000000100000" w:firstRow="0" w:lastRow="0" w:firstColumn="0" w:lastColumn="0" w:oddVBand="0" w:evenVBand="0" w:oddHBand="1" w:evenHBand="0" w:firstRowFirstColumn="0" w:firstRowLastColumn="0" w:lastRowFirstColumn="0" w:lastRowLastColumn="0"/>
            </w:pPr>
          </w:p>
        </w:tc>
      </w:tr>
      <w:tr w:rsidR="00E826BD" w:rsidRPr="00475D23" w14:paraId="277203A3" w14:textId="77777777" w:rsidTr="009B0E44">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4F619565" w14:textId="4DF4613E" w:rsidR="00872226" w:rsidRPr="00475D23" w:rsidRDefault="00872226" w:rsidP="00D11A2E">
            <w:pPr>
              <w:pStyle w:val="InfoBlue"/>
            </w:pPr>
          </w:p>
        </w:tc>
        <w:tc>
          <w:tcPr>
            <w:tcW w:w="4738" w:type="pct"/>
          </w:tcPr>
          <w:p w14:paraId="6DAD2BB0" w14:textId="5D234F47" w:rsidR="00872226" w:rsidRPr="00475D23" w:rsidRDefault="00872226" w:rsidP="00D11A2E">
            <w:pPr>
              <w:pStyle w:val="InfoBlue"/>
              <w:cnfStyle w:val="000000010000" w:firstRow="0" w:lastRow="0" w:firstColumn="0" w:lastColumn="0" w:oddVBand="0" w:evenVBand="0" w:oddHBand="0" w:evenHBand="1" w:firstRowFirstColumn="0" w:firstRowLastColumn="0" w:lastRowFirstColumn="0" w:lastRowLastColumn="0"/>
            </w:pPr>
          </w:p>
        </w:tc>
      </w:tr>
      <w:tr w:rsidR="00E826BD" w:rsidRPr="00475D23" w14:paraId="26541F17" w14:textId="77777777" w:rsidTr="009B0E4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59908D5C" w14:textId="33435560" w:rsidR="00872226" w:rsidRPr="00475D23" w:rsidRDefault="00872226" w:rsidP="00D11A2E">
            <w:pPr>
              <w:pStyle w:val="InfoBlue"/>
            </w:pPr>
          </w:p>
        </w:tc>
        <w:tc>
          <w:tcPr>
            <w:tcW w:w="4738" w:type="pct"/>
          </w:tcPr>
          <w:p w14:paraId="198BE16F" w14:textId="7D6CBB41" w:rsidR="00872226" w:rsidRPr="00475D23" w:rsidRDefault="00872226" w:rsidP="00FC4602">
            <w:pPr>
              <w:pStyle w:val="InfoBlue"/>
              <w:ind w:left="720"/>
              <w:cnfStyle w:val="000000100000" w:firstRow="0" w:lastRow="0" w:firstColumn="0" w:lastColumn="0" w:oddVBand="0" w:evenVBand="0" w:oddHBand="1" w:evenHBand="0" w:firstRowFirstColumn="0" w:firstRowLastColumn="0" w:lastRowFirstColumn="0" w:lastRowLastColumn="0"/>
            </w:pPr>
          </w:p>
        </w:tc>
      </w:tr>
    </w:tbl>
    <w:p w14:paraId="4D90C97D" w14:textId="77777777" w:rsidR="00547F20" w:rsidRPr="00475D23" w:rsidRDefault="00547F20" w:rsidP="00547F20">
      <w:pPr>
        <w:rPr>
          <w:rFonts w:ascii="Aptos" w:hAnsi="Aptos"/>
        </w:rPr>
      </w:pPr>
    </w:p>
    <w:p w14:paraId="779A7E7B" w14:textId="77777777" w:rsidR="00807AE5" w:rsidRPr="00475D23" w:rsidRDefault="00807AE5" w:rsidP="00807AE5">
      <w:pPr>
        <w:pStyle w:val="Heading2"/>
        <w:keepLines w:val="0"/>
        <w:numPr>
          <w:ilvl w:val="2"/>
          <w:numId w:val="2"/>
        </w:numPr>
        <w:spacing w:before="240" w:after="120" w:line="240" w:lineRule="auto"/>
        <w:rPr>
          <w:rFonts w:ascii="Aptos" w:hAnsi="Aptos" w:cs="Arial"/>
        </w:rPr>
      </w:pPr>
      <w:bookmarkStart w:id="37" w:name="_Toc188259571"/>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00807AE5" w:rsidRPr="00475D23" w14:paraId="48179CBA" w14:textId="77777777" w:rsidTr="006B11E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14:paraId="7CF3229A" w14:textId="77777777" w:rsidR="00807AE5" w:rsidRPr="00475D23" w:rsidRDefault="00807AE5" w:rsidP="00D11A2E">
            <w:pPr>
              <w:pStyle w:val="InfoBlue"/>
              <w:rPr>
                <w:i/>
              </w:rPr>
            </w:pPr>
            <w:r w:rsidRPr="00475D23">
              <w:t>ID</w:t>
            </w:r>
          </w:p>
        </w:tc>
        <w:tc>
          <w:tcPr>
            <w:tcW w:w="3782" w:type="pct"/>
            <w:hideMark/>
          </w:tcPr>
          <w:p w14:paraId="168359C5" w14:textId="77777777" w:rsidR="00807AE5" w:rsidRPr="00475D23" w:rsidRDefault="00807AE5"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00807AE5" w:rsidRPr="00475D23" w14:paraId="431A018F" w14:textId="77777777" w:rsidTr="006B11E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14:paraId="4CE47452" w14:textId="449DE195" w:rsidR="00807AE5" w:rsidRPr="00475D23" w:rsidRDefault="00807AE5" w:rsidP="00D11A2E">
            <w:pPr>
              <w:pStyle w:val="InfoBlue"/>
            </w:pPr>
          </w:p>
        </w:tc>
        <w:tc>
          <w:tcPr>
            <w:tcW w:w="3782" w:type="pct"/>
          </w:tcPr>
          <w:p w14:paraId="734F4514" w14:textId="035D5BFD" w:rsidR="00807AE5" w:rsidRPr="00475D23" w:rsidRDefault="00807AE5" w:rsidP="00FC4602">
            <w:pPr>
              <w:pStyle w:val="InfoBlue"/>
              <w:ind w:left="720"/>
              <w:cnfStyle w:val="000000100000" w:firstRow="0" w:lastRow="0" w:firstColumn="0" w:lastColumn="0" w:oddVBand="0" w:evenVBand="0" w:oddHBand="1" w:evenHBand="0" w:firstRowFirstColumn="0" w:firstRowLastColumn="0" w:lastRowFirstColumn="0" w:lastRowLastColumn="0"/>
            </w:pPr>
          </w:p>
        </w:tc>
      </w:tr>
      <w:tr w:rsidR="004D5D9E" w:rsidRPr="00475D23" w14:paraId="42585D02" w14:textId="77777777" w:rsidTr="006B11E8">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14:paraId="5B53E0CF" w14:textId="2F9EAF62" w:rsidR="004D5D9E" w:rsidRPr="00475D23" w:rsidRDefault="004D5D9E" w:rsidP="00D11A2E">
            <w:pPr>
              <w:pStyle w:val="InfoBlue"/>
            </w:pPr>
          </w:p>
        </w:tc>
        <w:tc>
          <w:tcPr>
            <w:tcW w:w="3782" w:type="pct"/>
          </w:tcPr>
          <w:p w14:paraId="3BE459DE" w14:textId="6BFDA253" w:rsidR="004D5D9E" w:rsidRPr="00475D23" w:rsidRDefault="004D5D9E" w:rsidP="00D11A2E">
            <w:pPr>
              <w:pStyle w:val="InfoBlue"/>
              <w:cnfStyle w:val="000000010000" w:firstRow="0" w:lastRow="0" w:firstColumn="0" w:lastColumn="0" w:oddVBand="0" w:evenVBand="0" w:oddHBand="0" w:evenHBand="1" w:firstRowFirstColumn="0" w:firstRowLastColumn="0" w:lastRowFirstColumn="0" w:lastRowLastColumn="0"/>
            </w:pPr>
          </w:p>
        </w:tc>
      </w:tr>
      <w:tr w:rsidR="004D5D9E" w:rsidRPr="00475D23" w14:paraId="0603CBF6" w14:textId="77777777" w:rsidTr="006B11E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14:paraId="4264883D" w14:textId="75BB1E76" w:rsidR="004D5D9E" w:rsidRPr="00475D23" w:rsidRDefault="004D5D9E" w:rsidP="00D11A2E">
            <w:pPr>
              <w:pStyle w:val="InfoBlue"/>
            </w:pPr>
          </w:p>
        </w:tc>
        <w:tc>
          <w:tcPr>
            <w:tcW w:w="3782" w:type="pct"/>
          </w:tcPr>
          <w:p w14:paraId="25CB5EE2" w14:textId="7C49367F" w:rsidR="004D5D9E" w:rsidRPr="00475D23" w:rsidRDefault="004D5D9E" w:rsidP="00D11A2E">
            <w:pPr>
              <w:pStyle w:val="InfoBlue"/>
              <w:cnfStyle w:val="000000100000" w:firstRow="0" w:lastRow="0" w:firstColumn="0" w:lastColumn="0" w:oddVBand="0" w:evenVBand="0" w:oddHBand="1" w:evenHBand="0" w:firstRowFirstColumn="0" w:firstRowLastColumn="0" w:lastRowFirstColumn="0" w:lastRowLastColumn="0"/>
            </w:pPr>
          </w:p>
        </w:tc>
      </w:tr>
      <w:tr w:rsidR="004D5D9E" w:rsidRPr="00475D23" w14:paraId="611A8324" w14:textId="77777777" w:rsidTr="006B11E8">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14:paraId="3C8CA3B5" w14:textId="268C893C" w:rsidR="004D5D9E" w:rsidRPr="00475D23" w:rsidRDefault="004D5D9E" w:rsidP="00D11A2E">
            <w:pPr>
              <w:pStyle w:val="InfoBlue"/>
            </w:pPr>
          </w:p>
        </w:tc>
        <w:tc>
          <w:tcPr>
            <w:tcW w:w="3782" w:type="pct"/>
          </w:tcPr>
          <w:p w14:paraId="7A712161" w14:textId="1FBC9927" w:rsidR="004D5D9E" w:rsidRPr="00475D23" w:rsidRDefault="004D5D9E" w:rsidP="00D11A2E">
            <w:pPr>
              <w:pStyle w:val="InfoBlue"/>
              <w:cnfStyle w:val="000000010000" w:firstRow="0" w:lastRow="0" w:firstColumn="0" w:lastColumn="0" w:oddVBand="0" w:evenVBand="0" w:oddHBand="0" w:evenHBand="1" w:firstRowFirstColumn="0" w:firstRowLastColumn="0" w:lastRowFirstColumn="0" w:lastRowLastColumn="0"/>
            </w:pPr>
          </w:p>
        </w:tc>
      </w:tr>
      <w:tr w:rsidR="004D5D9E" w:rsidRPr="00475D23" w14:paraId="6480BF1A" w14:textId="77777777" w:rsidTr="006B11E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14:paraId="6D05C4C6" w14:textId="787979B7" w:rsidR="004D5D9E" w:rsidRPr="00475D23" w:rsidRDefault="004D5D9E" w:rsidP="00D11A2E">
            <w:pPr>
              <w:pStyle w:val="InfoBlue"/>
            </w:pPr>
          </w:p>
        </w:tc>
        <w:tc>
          <w:tcPr>
            <w:tcW w:w="3782" w:type="pct"/>
          </w:tcPr>
          <w:p w14:paraId="115AD3EC" w14:textId="214C401E" w:rsidR="004D5D9E" w:rsidRPr="00475D23" w:rsidRDefault="004D5D9E" w:rsidP="00D11A2E">
            <w:pPr>
              <w:pStyle w:val="InfoBlue"/>
              <w:cnfStyle w:val="000000100000" w:firstRow="0" w:lastRow="0" w:firstColumn="0" w:lastColumn="0" w:oddVBand="0" w:evenVBand="0" w:oddHBand="1" w:evenHBand="0" w:firstRowFirstColumn="0" w:firstRowLastColumn="0" w:lastRowFirstColumn="0" w:lastRowLastColumn="0"/>
            </w:pPr>
          </w:p>
        </w:tc>
      </w:tr>
    </w:tbl>
    <w:p w14:paraId="2D9C930D" w14:textId="282DE7B4" w:rsidR="00DA2610" w:rsidRPr="00475D23" w:rsidRDefault="00094703" w:rsidP="00DA2610">
      <w:pPr>
        <w:pStyle w:val="Heading2"/>
        <w:keepLines w:val="0"/>
        <w:numPr>
          <w:ilvl w:val="2"/>
          <w:numId w:val="2"/>
        </w:numPr>
        <w:spacing w:before="240" w:after="120" w:line="240" w:lineRule="auto"/>
        <w:rPr>
          <w:rFonts w:ascii="Aptos" w:hAnsi="Aptos" w:cs="Arial"/>
        </w:rPr>
      </w:pPr>
      <w:bookmarkStart w:id="38" w:name="_Toc188259572"/>
      <w:r w:rsidRPr="00475D23">
        <w:rPr>
          <w:rFonts w:ascii="Aptos" w:hAnsi="Aptos" w:cs="Arial"/>
        </w:rPr>
        <w:t>Validations</w:t>
      </w:r>
      <w:bookmarkEnd w:id="38"/>
    </w:p>
    <w:p w14:paraId="7C31C4C1" w14:textId="17E3C4B7" w:rsidR="008E1E4E" w:rsidRPr="00475D23" w:rsidRDefault="008E1E4E" w:rsidP="008E1E4E">
      <w:pPr>
        <w:rPr>
          <w:rFonts w:ascii="Aptos" w:hAnsi="Aptos"/>
        </w:rPr>
      </w:pPr>
      <w:r w:rsidRPr="00475D23">
        <w:rPr>
          <w:rFonts w:ascii="Aptos" w:hAnsi="Aptos"/>
        </w:rPr>
        <w:t>Not applicable</w:t>
      </w:r>
    </w:p>
    <w:p w14:paraId="53116146" w14:textId="3D4A9E94" w:rsidR="00861094" w:rsidRPr="00475D23" w:rsidRDefault="007211F9" w:rsidP="00547F20">
      <w:pPr>
        <w:pStyle w:val="Heading2"/>
        <w:keepLines w:val="0"/>
        <w:numPr>
          <w:ilvl w:val="2"/>
          <w:numId w:val="2"/>
        </w:numPr>
        <w:spacing w:before="240" w:after="120" w:line="240" w:lineRule="auto"/>
        <w:rPr>
          <w:rFonts w:ascii="Aptos" w:hAnsi="Aptos" w:cs="Arial"/>
        </w:rPr>
      </w:pPr>
      <w:bookmarkStart w:id="39" w:name="_Toc188259573"/>
      <w:r w:rsidRPr="00475D23">
        <w:rPr>
          <w:rFonts w:ascii="Aptos" w:hAnsi="Aptos" w:cs="Arial"/>
        </w:rPr>
        <w:t>Notification</w:t>
      </w:r>
      <w:r w:rsidR="00094703" w:rsidRPr="00475D23">
        <w:rPr>
          <w:rFonts w:ascii="Aptos" w:hAnsi="Aptos" w:cs="Arial"/>
        </w:rPr>
        <w:t>s</w:t>
      </w:r>
      <w:bookmarkEnd w:id="39"/>
    </w:p>
    <w:p w14:paraId="3B518E6D" w14:textId="7F94D112" w:rsidR="008E1E4E" w:rsidRPr="00475D23" w:rsidRDefault="008E1E4E" w:rsidP="008E1E4E">
      <w:pPr>
        <w:rPr>
          <w:rFonts w:ascii="Aptos" w:hAnsi="Aptos"/>
        </w:rPr>
      </w:pPr>
      <w:r w:rsidRPr="00475D23">
        <w:rPr>
          <w:rFonts w:ascii="Aptos" w:hAnsi="Aptos"/>
        </w:rPr>
        <w:t>See functional requirements section for notifications details.</w:t>
      </w:r>
    </w:p>
    <w:p w14:paraId="61CBF3AE" w14:textId="427FA0D8" w:rsidR="007211F9" w:rsidRPr="00475D23" w:rsidRDefault="0099138D" w:rsidP="0099138D">
      <w:pPr>
        <w:pStyle w:val="Heading2"/>
        <w:keepLines w:val="0"/>
        <w:numPr>
          <w:ilvl w:val="2"/>
          <w:numId w:val="2"/>
        </w:numPr>
        <w:spacing w:before="240" w:after="120" w:line="240" w:lineRule="auto"/>
        <w:rPr>
          <w:rFonts w:ascii="Aptos" w:hAnsi="Aptos" w:cs="Arial"/>
        </w:rPr>
      </w:pPr>
      <w:bookmarkStart w:id="40" w:name="_Toc188259574"/>
      <w:r w:rsidRPr="00475D23">
        <w:rPr>
          <w:rFonts w:ascii="Aptos" w:hAnsi="Aptos" w:cs="Arial"/>
        </w:rPr>
        <w:t>Workflow</w:t>
      </w:r>
      <w:r w:rsidR="00094703" w:rsidRPr="00475D23">
        <w:rPr>
          <w:rFonts w:ascii="Aptos" w:hAnsi="Aptos" w:cs="Arial"/>
        </w:rPr>
        <w:t>s</w:t>
      </w:r>
      <w:bookmarkEnd w:id="40"/>
    </w:p>
    <w:p w14:paraId="6B07374C" w14:textId="3A3AD28E" w:rsidR="008E1E4E" w:rsidRPr="00475D23" w:rsidRDefault="008E1E4E" w:rsidP="008E1E4E">
      <w:pPr>
        <w:rPr>
          <w:rFonts w:ascii="Aptos" w:hAnsi="Aptos"/>
        </w:rPr>
      </w:pPr>
      <w:r w:rsidRPr="00475D23">
        <w:rPr>
          <w:rFonts w:ascii="Aptos" w:hAnsi="Aptos"/>
        </w:rPr>
        <w:t>Not applicable</w:t>
      </w:r>
    </w:p>
    <w:p w14:paraId="20ADAA1D" w14:textId="31B39A58" w:rsidR="0099138D" w:rsidRPr="00475D23" w:rsidRDefault="003A02D0" w:rsidP="00924F6E">
      <w:pPr>
        <w:pStyle w:val="Heading2"/>
        <w:keepLines w:val="0"/>
        <w:numPr>
          <w:ilvl w:val="2"/>
          <w:numId w:val="2"/>
        </w:numPr>
        <w:spacing w:before="240" w:after="120" w:line="240" w:lineRule="auto"/>
        <w:rPr>
          <w:rFonts w:ascii="Aptos" w:hAnsi="Aptos" w:cs="Arial"/>
        </w:rPr>
      </w:pPr>
      <w:bookmarkStart w:id="41" w:name="_Toc188259575"/>
      <w:r w:rsidRPr="00475D23">
        <w:rPr>
          <w:rFonts w:ascii="Aptos" w:hAnsi="Aptos" w:cs="Arial"/>
        </w:rPr>
        <w:t xml:space="preserve">HR </w:t>
      </w:r>
      <w:r w:rsidR="00924F6E" w:rsidRPr="00475D23">
        <w:rPr>
          <w:rFonts w:ascii="Aptos" w:hAnsi="Aptos" w:cs="Arial"/>
        </w:rPr>
        <w:t>Delegation</w:t>
      </w:r>
      <w:bookmarkEnd w:id="41"/>
    </w:p>
    <w:p w14:paraId="51D3293B" w14:textId="05CE5787" w:rsidR="003A02D0" w:rsidRPr="00475D23" w:rsidRDefault="008E1E4E" w:rsidP="008E1E4E">
      <w:pPr>
        <w:rPr>
          <w:rFonts w:ascii="Aptos" w:eastAsia="Times New Roman" w:hAnsi="Aptos"/>
          <w:color w:val="000000" w:themeColor="text1"/>
        </w:rPr>
      </w:pPr>
      <w:r w:rsidRPr="00475D23">
        <w:rPr>
          <w:rFonts w:ascii="Aptos" w:eastAsia="Times New Roman" w:hAnsi="Aptos"/>
          <w:color w:val="000000" w:themeColor="text1"/>
        </w:rPr>
        <w:t>Needed</w:t>
      </w:r>
    </w:p>
    <w:p w14:paraId="553E8A38" w14:textId="749ECD4B" w:rsidR="005613EA" w:rsidRPr="00475D23" w:rsidRDefault="005613EA" w:rsidP="00573A0E">
      <w:pPr>
        <w:pStyle w:val="Heading2"/>
        <w:keepLines w:val="0"/>
        <w:numPr>
          <w:ilvl w:val="2"/>
          <w:numId w:val="2"/>
        </w:numPr>
        <w:spacing w:before="240" w:after="120" w:line="240" w:lineRule="auto"/>
        <w:rPr>
          <w:rFonts w:ascii="Aptos" w:hAnsi="Aptos"/>
        </w:rPr>
      </w:pPr>
      <w:bookmarkStart w:id="42" w:name="_Toc188259576"/>
      <w:r w:rsidRPr="00475D23">
        <w:rPr>
          <w:rFonts w:ascii="Aptos" w:hAnsi="Aptos"/>
        </w:rPr>
        <w:t>Mes</w:t>
      </w:r>
      <w:r w:rsidR="00E14D37" w:rsidRPr="00475D23">
        <w:rPr>
          <w:rFonts w:ascii="Aptos" w:hAnsi="Aptos"/>
        </w:rPr>
        <w:t>s</w:t>
      </w:r>
      <w:r w:rsidRPr="00475D23">
        <w:rPr>
          <w:rFonts w:ascii="Aptos" w:hAnsi="Aptos"/>
        </w:rPr>
        <w:t>age</w:t>
      </w:r>
      <w:r w:rsidR="00CC59A4" w:rsidRPr="00475D23">
        <w:rPr>
          <w:rFonts w:ascii="Aptos" w:hAnsi="Aptos"/>
        </w:rPr>
        <w:t>s</w:t>
      </w:r>
      <w:bookmarkEnd w:id="42"/>
    </w:p>
    <w:p w14:paraId="276DD32C" w14:textId="45DA98AA" w:rsidR="008E1E4E" w:rsidRPr="00475D23" w:rsidRDefault="008E1E4E" w:rsidP="008E1E4E">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00F63CA5" w:rsidRPr="00475D23" w14:paraId="608ED2F6" w14:textId="1E481D4E" w:rsidTr="008E1E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14:paraId="311AF750" w14:textId="77777777" w:rsidR="004C64C6" w:rsidRPr="00475D23" w:rsidRDefault="004C64C6" w:rsidP="00D11A2E">
            <w:pPr>
              <w:pStyle w:val="InfoBlue"/>
              <w:rPr>
                <w:i/>
              </w:rPr>
            </w:pPr>
            <w:r w:rsidRPr="00475D23">
              <w:t>ID</w:t>
            </w:r>
          </w:p>
        </w:tc>
        <w:tc>
          <w:tcPr>
            <w:tcW w:w="1323" w:type="pct"/>
          </w:tcPr>
          <w:p w14:paraId="613C93CC" w14:textId="77777777" w:rsidR="004C64C6" w:rsidRPr="00475D23" w:rsidRDefault="004C64C6"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14:paraId="42B40C61" w14:textId="4B3BB75C" w:rsidR="004C64C6" w:rsidRPr="00475D23" w:rsidRDefault="004C64C6" w:rsidP="004C64C6">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00F63CA5" w:rsidRPr="00475D23">
              <w:rPr>
                <w:rFonts w:ascii="Aptos" w:hAnsi="Aptos"/>
                <w:color w:val="auto"/>
                <w:sz w:val="16"/>
                <w:szCs w:val="16"/>
              </w:rPr>
              <w:t>?</w:t>
            </w:r>
          </w:p>
        </w:tc>
        <w:tc>
          <w:tcPr>
            <w:tcW w:w="1612" w:type="pct"/>
            <w:hideMark/>
          </w:tcPr>
          <w:p w14:paraId="728E84F0" w14:textId="5D814154" w:rsidR="004C64C6" w:rsidRPr="00475D23" w:rsidRDefault="004C64C6"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14:paraId="2182CD21" w14:textId="10A114F9" w:rsidR="004C64C6" w:rsidRPr="00475D23" w:rsidRDefault="004C64C6"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14:paraId="4F990D8E" w14:textId="2097B154" w:rsidR="004C64C6" w:rsidRPr="00475D23" w:rsidRDefault="004C64C6"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00F63CA5" w:rsidRPr="00475D23" w14:paraId="4F623C57" w14:textId="6DE14445" w:rsidTr="008E1E4E">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14:paraId="6240173C" w14:textId="77777777" w:rsidR="004C64C6" w:rsidRPr="00475D23" w:rsidRDefault="004C64C6" w:rsidP="00D11A2E">
            <w:pPr>
              <w:pStyle w:val="InfoBlue"/>
            </w:pPr>
          </w:p>
        </w:tc>
        <w:tc>
          <w:tcPr>
            <w:tcW w:w="1323" w:type="pct"/>
          </w:tcPr>
          <w:p w14:paraId="1167E332" w14:textId="77777777" w:rsidR="004C64C6" w:rsidRPr="00475D23" w:rsidRDefault="004C64C6" w:rsidP="00D11A2E">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14:paraId="4FC839E7" w14:textId="694183BD" w:rsidR="004C64C6" w:rsidRPr="00475D23" w:rsidRDefault="004C64C6" w:rsidP="00D11A2E">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14:paraId="1ED68175" w14:textId="77777777" w:rsidR="004C64C6" w:rsidRPr="00475D23" w:rsidRDefault="004C64C6" w:rsidP="00D11A2E">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14:paraId="7604F8C2" w14:textId="77777777" w:rsidR="004C64C6" w:rsidRPr="00475D23" w:rsidRDefault="004C64C6" w:rsidP="00D11A2E">
            <w:pPr>
              <w:pStyle w:val="InfoBlue"/>
              <w:cnfStyle w:val="000000100000" w:firstRow="0" w:lastRow="0" w:firstColumn="0" w:lastColumn="0" w:oddVBand="0" w:evenVBand="0" w:oddHBand="1" w:evenHBand="0" w:firstRowFirstColumn="0" w:firstRowLastColumn="0" w:lastRowFirstColumn="0" w:lastRowLastColumn="0"/>
            </w:pPr>
          </w:p>
        </w:tc>
      </w:tr>
    </w:tbl>
    <w:p w14:paraId="5F399660" w14:textId="6000E77A" w:rsidR="00CC59A4" w:rsidRPr="00475D23" w:rsidRDefault="00CC59A4" w:rsidP="00573A0E">
      <w:pPr>
        <w:pStyle w:val="Heading2"/>
        <w:keepLines w:val="0"/>
        <w:numPr>
          <w:ilvl w:val="2"/>
          <w:numId w:val="2"/>
        </w:numPr>
        <w:spacing w:before="240" w:after="120" w:line="240" w:lineRule="auto"/>
        <w:rPr>
          <w:rFonts w:ascii="Aptos" w:hAnsi="Aptos"/>
        </w:rPr>
      </w:pPr>
      <w:bookmarkStart w:id="43" w:name="_Toc188259577"/>
      <w:r w:rsidRPr="00475D23">
        <w:rPr>
          <w:rFonts w:ascii="Aptos" w:hAnsi="Aptos"/>
        </w:rPr>
        <w:t>Other Configuration (Strings, etc.)</w:t>
      </w:r>
      <w:bookmarkEnd w:id="43"/>
    </w:p>
    <w:p w14:paraId="4095D840" w14:textId="153562D7" w:rsidR="008E1E4E" w:rsidRPr="00475D23" w:rsidRDefault="008E1E4E" w:rsidP="008E1E4E">
      <w:pPr>
        <w:pStyle w:val="ListParagraph"/>
        <w:ind w:left="0"/>
        <w:rPr>
          <w:rFonts w:ascii="Aptos" w:hAnsi="Aptos"/>
        </w:rPr>
      </w:pPr>
      <w:r w:rsidRPr="00475D23">
        <w:rPr>
          <w:rFonts w:ascii="Aptos" w:hAnsi="Aptos"/>
        </w:rPr>
        <w:t>Not applicable</w:t>
      </w:r>
    </w:p>
    <w:p w14:paraId="5098EDA9" w14:textId="6D8F2BB7" w:rsidR="00807AE5" w:rsidRPr="00475D23" w:rsidRDefault="00807AE5" w:rsidP="00573A0E">
      <w:pPr>
        <w:pStyle w:val="Heading2"/>
        <w:keepLines w:val="0"/>
        <w:numPr>
          <w:ilvl w:val="2"/>
          <w:numId w:val="2"/>
        </w:numPr>
        <w:spacing w:before="240" w:after="120" w:line="240" w:lineRule="auto"/>
        <w:rPr>
          <w:rFonts w:ascii="Aptos" w:hAnsi="Aptos"/>
        </w:rPr>
      </w:pPr>
      <w:bookmarkStart w:id="44" w:name="_Toc188259578"/>
      <w:r w:rsidRPr="00475D23">
        <w:rPr>
          <w:rFonts w:ascii="Aptos" w:hAnsi="Aptos"/>
        </w:rPr>
        <w:t>Audit</w:t>
      </w:r>
      <w:bookmarkEnd w:id="44"/>
    </w:p>
    <w:p w14:paraId="7F6F7645" w14:textId="721928AE" w:rsidR="008E1E4E" w:rsidRPr="00475D23" w:rsidRDefault="008E1E4E" w:rsidP="008E1E4E">
      <w:pPr>
        <w:rPr>
          <w:rFonts w:ascii="Aptos" w:hAnsi="Aptos"/>
        </w:rPr>
      </w:pPr>
      <w:r w:rsidRPr="00475D23">
        <w:rPr>
          <w:rFonts w:ascii="Aptos" w:hAnsi="Aptos"/>
        </w:rPr>
        <w:t>Not applicable</w:t>
      </w:r>
    </w:p>
    <w:p w14:paraId="7FA605B2" w14:textId="65C84F59" w:rsidR="00573A0E" w:rsidRPr="00475D23" w:rsidRDefault="006B764F" w:rsidP="00573A0E">
      <w:pPr>
        <w:pStyle w:val="Heading2"/>
        <w:keepLines w:val="0"/>
        <w:numPr>
          <w:ilvl w:val="2"/>
          <w:numId w:val="2"/>
        </w:numPr>
        <w:spacing w:before="240" w:after="120" w:line="240" w:lineRule="auto"/>
        <w:rPr>
          <w:rFonts w:ascii="Aptos" w:hAnsi="Aptos" w:cs="Arial"/>
        </w:rPr>
      </w:pPr>
      <w:bookmarkStart w:id="45" w:name="_Toc188259579"/>
      <w:r w:rsidRPr="00475D23">
        <w:rPr>
          <w:rFonts w:ascii="Aptos" w:hAnsi="Aptos" w:cs="Arial"/>
        </w:rPr>
        <w:t>S</w:t>
      </w:r>
      <w:r w:rsidR="00573A0E" w:rsidRPr="00475D23">
        <w:rPr>
          <w:rFonts w:ascii="Aptos" w:hAnsi="Aptos" w:cs="Arial"/>
        </w:rPr>
        <w:t>ecurity</w:t>
      </w:r>
      <w:bookmarkEnd w:id="45"/>
    </w:p>
    <w:p w14:paraId="413BB35D" w14:textId="2A5CD5A5" w:rsidR="008E1E4E" w:rsidRPr="00475D23" w:rsidRDefault="008E1E4E" w:rsidP="008E1E4E">
      <w:pPr>
        <w:rPr>
          <w:rFonts w:ascii="Aptos" w:hAnsi="Aptos"/>
        </w:rPr>
      </w:pPr>
      <w:r w:rsidRPr="00475D23">
        <w:rPr>
          <w:rFonts w:ascii="Aptos" w:hAnsi="Aptos"/>
        </w:rPr>
        <w:t>Not applicable</w:t>
      </w:r>
    </w:p>
    <w:p w14:paraId="0AE0BCDE" w14:textId="2DA720E7" w:rsidR="006B764F" w:rsidRPr="00475D23" w:rsidRDefault="00573A0E" w:rsidP="00F11CD5">
      <w:pPr>
        <w:pStyle w:val="Heading2"/>
        <w:keepLines w:val="0"/>
        <w:numPr>
          <w:ilvl w:val="2"/>
          <w:numId w:val="2"/>
        </w:numPr>
        <w:spacing w:before="240" w:after="120" w:line="240" w:lineRule="auto"/>
        <w:rPr>
          <w:rFonts w:ascii="Aptos" w:hAnsi="Aptos" w:cs="Arial"/>
        </w:rPr>
      </w:pPr>
      <w:bookmarkStart w:id="46" w:name="_Toc188259580"/>
      <w:r w:rsidRPr="00475D23">
        <w:rPr>
          <w:rFonts w:ascii="Aptos" w:hAnsi="Aptos" w:cs="Arial"/>
        </w:rPr>
        <w:t>Non-Functional Requirements</w:t>
      </w:r>
      <w:bookmarkEnd w:id="46"/>
      <w:r w:rsidRPr="00475D23">
        <w:rPr>
          <w:rFonts w:ascii="Aptos" w:hAnsi="Aptos" w:cs="Arial"/>
        </w:rPr>
        <w:t xml:space="preserve"> </w:t>
      </w:r>
    </w:p>
    <w:p w14:paraId="16ADCFED" w14:textId="7DD34C4F" w:rsidR="00573A0E" w:rsidRPr="00475D23" w:rsidRDefault="008E1E4E" w:rsidP="0C4C2444">
      <w:pPr>
        <w:rPr>
          <w:rFonts w:ascii="Aptos" w:eastAsia="Times New Roman" w:hAnsi="Aptos"/>
          <w:i/>
          <w:iCs/>
          <w:color w:val="0070C0"/>
          <w:sz w:val="20"/>
          <w:szCs w:val="20"/>
        </w:rPr>
      </w:pPr>
      <w:r w:rsidRPr="00475D23">
        <w:rPr>
          <w:rFonts w:ascii="Aptos" w:hAnsi="Aptos"/>
        </w:rPr>
        <w:t>Not applicable</w:t>
      </w:r>
    </w:p>
    <w:p w14:paraId="1D2DB110" w14:textId="4506ECC5" w:rsidR="00311D2C" w:rsidRPr="00475D23" w:rsidRDefault="008F4F26" w:rsidP="00F11CD5">
      <w:pPr>
        <w:pStyle w:val="Heading2"/>
        <w:keepLines w:val="0"/>
        <w:numPr>
          <w:ilvl w:val="2"/>
          <w:numId w:val="2"/>
        </w:numPr>
        <w:spacing w:before="240" w:after="120" w:line="240" w:lineRule="auto"/>
        <w:rPr>
          <w:rFonts w:ascii="Aptos" w:hAnsi="Aptos" w:cs="Arial"/>
        </w:rPr>
      </w:pPr>
      <w:bookmarkStart w:id="47" w:name="_Global_Payroll_&amp;"/>
      <w:bookmarkStart w:id="48" w:name="_Toc188259581"/>
      <w:bookmarkEnd w:id="47"/>
      <w:r w:rsidRPr="00475D23">
        <w:rPr>
          <w:rFonts w:ascii="Aptos" w:hAnsi="Aptos" w:cs="Arial"/>
        </w:rPr>
        <w:t xml:space="preserve">Global </w:t>
      </w:r>
      <w:r w:rsidR="006B764F" w:rsidRPr="00475D23">
        <w:rPr>
          <w:rFonts w:ascii="Aptos" w:hAnsi="Aptos" w:cs="Arial"/>
        </w:rPr>
        <w:t>Payroll</w:t>
      </w:r>
      <w:r w:rsidRPr="00475D23">
        <w:rPr>
          <w:rFonts w:ascii="Aptos" w:hAnsi="Aptos" w:cs="Arial"/>
        </w:rPr>
        <w:t xml:space="preserve"> &amp; Absence</w:t>
      </w:r>
      <w:bookmarkEnd w:id="48"/>
    </w:p>
    <w:p w14:paraId="1E021BDD" w14:textId="51F3B238" w:rsidR="008E1E4E" w:rsidRPr="00475D23" w:rsidRDefault="008E1E4E" w:rsidP="008E1E4E">
      <w:pPr>
        <w:rPr>
          <w:rFonts w:ascii="Aptos" w:hAnsi="Aptos"/>
        </w:rPr>
      </w:pPr>
      <w:r w:rsidRPr="00475D23">
        <w:rPr>
          <w:rFonts w:ascii="Aptos" w:hAnsi="Aptos"/>
        </w:rPr>
        <w:t>Not applicable</w:t>
      </w:r>
    </w:p>
    <w:bookmarkStart w:id="49" w:name="_MON_1792824232"/>
    <w:bookmarkEnd w:id="49"/>
    <w:p w14:paraId="24240F07" w14:textId="76E3358B" w:rsidR="008F4F26" w:rsidRPr="00475D23" w:rsidRDefault="00C26613" w:rsidP="008F4F26">
      <w:pPr>
        <w:rPr>
          <w:rFonts w:ascii="Aptos" w:hAnsi="Aptos"/>
        </w:rPr>
      </w:pPr>
      <w:r w:rsidRPr="00E41473">
        <w:rPr>
          <w:rFonts w:ascii="Aptos" w:hAnsi="Aptos"/>
          <w:noProof/>
        </w:rPr>
        <w:object w:dxaOrig="1485" w:dyaOrig="991" w14:anchorId="36147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in;height:50.4pt;mso-width-percent:0;mso-height-percent:0;mso-width-percent:0;mso-height-percent:0" o:ole="">
            <v:imagedata r:id="rId18" o:title=""/>
          </v:shape>
          <o:OLEObject Type="Embed" ProgID="Word.Document.12" ShapeID="_x0000_i1025" DrawAspect="Icon" ObjectID="_1804407627" r:id="rId19">
            <o:FieldCodes>\s</o:FieldCodes>
          </o:OLEObject>
        </w:object>
      </w:r>
    </w:p>
    <w:p w14:paraId="0DBC8BD2" w14:textId="77777777" w:rsidR="00311D2C" w:rsidRPr="00475D23" w:rsidRDefault="00311D2C" w:rsidP="00311D2C">
      <w:pPr>
        <w:rPr>
          <w:rFonts w:ascii="Aptos" w:hAnsi="Aptos"/>
        </w:rPr>
      </w:pPr>
    </w:p>
    <w:bookmarkEnd w:id="35"/>
    <w:bookmarkEnd w:id="36"/>
    <w:p w14:paraId="0DAE040A" w14:textId="77777777" w:rsidR="00506C66" w:rsidRPr="00475D23" w:rsidRDefault="00506C66">
      <w:pPr>
        <w:rPr>
          <w:rFonts w:ascii="Aptos" w:hAnsi="Aptos"/>
        </w:rPr>
      </w:pPr>
    </w:p>
    <w:p w14:paraId="7AE10B51" w14:textId="77777777" w:rsidR="006F2124" w:rsidRPr="00475D23" w:rsidRDefault="006F2124">
      <w:pPr>
        <w:rPr>
          <w:rFonts w:ascii="Aptos" w:hAnsi="Aptos"/>
        </w:rPr>
      </w:pPr>
    </w:p>
    <w:p w14:paraId="032C8D88" w14:textId="77777777" w:rsidR="006F2124" w:rsidRPr="00475D23" w:rsidRDefault="006F2124">
      <w:pPr>
        <w:rPr>
          <w:rFonts w:ascii="Aptos" w:hAnsi="Aptos"/>
        </w:rPr>
      </w:pPr>
    </w:p>
    <w:p w14:paraId="75A5F89B" w14:textId="77777777" w:rsidR="006F2124" w:rsidRPr="00475D23" w:rsidRDefault="006F2124">
      <w:pPr>
        <w:rPr>
          <w:rFonts w:ascii="Aptos" w:hAnsi="Aptos"/>
        </w:rPr>
      </w:pPr>
    </w:p>
    <w:p w14:paraId="4838F2BB" w14:textId="77777777" w:rsidR="006F2124" w:rsidRPr="00475D23" w:rsidRDefault="006F2124">
      <w:pPr>
        <w:rPr>
          <w:rFonts w:ascii="Aptos" w:hAnsi="Aptos"/>
        </w:rPr>
      </w:pPr>
    </w:p>
    <w:p w14:paraId="59942A8C" w14:textId="77777777" w:rsidR="006F2124" w:rsidRPr="00475D23" w:rsidRDefault="006F2124">
      <w:pPr>
        <w:rPr>
          <w:rFonts w:ascii="Aptos" w:hAnsi="Aptos"/>
        </w:rPr>
      </w:pPr>
    </w:p>
    <w:p w14:paraId="0A4C222F" w14:textId="77777777" w:rsidR="006F2124" w:rsidRPr="00475D23" w:rsidRDefault="006F2124">
      <w:pPr>
        <w:rPr>
          <w:rFonts w:ascii="Aptos" w:hAnsi="Aptos"/>
        </w:rPr>
      </w:pPr>
    </w:p>
    <w:p w14:paraId="0B98C5E9" w14:textId="77777777" w:rsidR="006F2124" w:rsidRPr="00475D23" w:rsidRDefault="006F2124">
      <w:pPr>
        <w:rPr>
          <w:rFonts w:ascii="Aptos" w:hAnsi="Aptos"/>
        </w:rPr>
      </w:pPr>
    </w:p>
    <w:p w14:paraId="6DBC7858" w14:textId="77777777" w:rsidR="006F2124" w:rsidRPr="00475D23" w:rsidRDefault="006F2124">
      <w:pPr>
        <w:rPr>
          <w:rFonts w:ascii="Aptos" w:hAnsi="Aptos"/>
        </w:rPr>
      </w:pPr>
    </w:p>
    <w:p w14:paraId="28BCBA9A" w14:textId="77777777" w:rsidR="006F2124" w:rsidRPr="00475D23" w:rsidRDefault="006F2124">
      <w:pPr>
        <w:rPr>
          <w:rFonts w:ascii="Aptos" w:hAnsi="Aptos"/>
        </w:rPr>
      </w:pPr>
    </w:p>
    <w:p w14:paraId="5ED2CE25" w14:textId="77777777" w:rsidR="006F2124" w:rsidRPr="00475D23" w:rsidRDefault="006F2124">
      <w:pPr>
        <w:rPr>
          <w:rFonts w:ascii="Aptos" w:hAnsi="Aptos"/>
        </w:rPr>
      </w:pPr>
    </w:p>
    <w:p w14:paraId="7682E69D" w14:textId="77777777" w:rsidR="006F2124" w:rsidRPr="00475D23" w:rsidRDefault="006F2124">
      <w:pPr>
        <w:rPr>
          <w:rFonts w:ascii="Aptos" w:hAnsi="Aptos"/>
        </w:rPr>
      </w:pPr>
    </w:p>
    <w:p w14:paraId="2D755CDB" w14:textId="77777777" w:rsidR="006F2124" w:rsidRPr="00475D23" w:rsidRDefault="006F2124">
      <w:pPr>
        <w:rPr>
          <w:rFonts w:ascii="Aptos" w:hAnsi="Aptos"/>
        </w:rPr>
      </w:pPr>
    </w:p>
    <w:p w14:paraId="3CCA4E5B" w14:textId="77777777" w:rsidR="006F2124" w:rsidRPr="00475D23" w:rsidRDefault="006F2124">
      <w:pPr>
        <w:rPr>
          <w:rFonts w:ascii="Aptos" w:hAnsi="Aptos"/>
        </w:rPr>
      </w:pPr>
    </w:p>
    <w:p w14:paraId="017E4326" w14:textId="42B71872" w:rsidR="00232626" w:rsidRPr="00475D23" w:rsidRDefault="00506C66" w:rsidP="00E45D5C">
      <w:pPr>
        <w:pBdr>
          <w:top w:val="single" w:sz="4" w:space="1" w:color="auto"/>
          <w:bottom w:val="single" w:sz="4" w:space="1" w:color="auto"/>
        </w:pBdr>
        <w:jc w:val="center"/>
        <w:rPr>
          <w:rStyle w:val="SubtleEmphasis"/>
          <w:rFonts w:ascii="Aptos" w:hAnsi="Aptos"/>
          <w:i w:val="0"/>
          <w:iCs w:val="0"/>
          <w:color w:val="auto"/>
        </w:rPr>
      </w:pPr>
      <w:r w:rsidRPr="00475D23">
        <w:rPr>
          <w:rFonts w:ascii="Aptos" w:hAnsi="Aptos"/>
          <w:b/>
        </w:rPr>
        <w:t>End of document</w:t>
      </w:r>
    </w:p>
    <w:sectPr w:rsidR="00232626" w:rsidRPr="00475D23"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