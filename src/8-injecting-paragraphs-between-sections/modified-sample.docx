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InfoBlu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InfoBlu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